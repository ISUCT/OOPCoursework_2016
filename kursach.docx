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E1" w:rsidRPr="00C269E1" w:rsidRDefault="005540E4" w:rsidP="0001213F">
      <w:pPr>
        <w:pStyle w:val="160"/>
      </w:pPr>
      <w:r>
        <w:t>О</w:t>
      </w:r>
      <w:bookmarkStart w:id="0" w:name="_Ref452218469"/>
      <w:bookmarkStart w:id="1" w:name="_Ref452218577"/>
      <w:bookmarkStart w:id="2" w:name="_Ref452218601"/>
      <w:bookmarkStart w:id="3" w:name="_Ref452218774"/>
      <w:bookmarkEnd w:id="0"/>
      <w:bookmarkEnd w:id="1"/>
      <w:bookmarkEnd w:id="2"/>
      <w:bookmarkEnd w:id="3"/>
      <w:r>
        <w:t>ГЛАВЛЕНИЕ</w:t>
      </w:r>
    </w:p>
    <w:p w:rsidR="00034576" w:rsidRDefault="00034576" w:rsidP="00422CDC">
      <w:pPr>
        <w:spacing w:line="240" w:lineRule="auto"/>
        <w:ind w:firstLine="0"/>
      </w:pPr>
    </w:p>
    <w:p w:rsidR="003517D9" w:rsidRPr="009E7938" w:rsidRDefault="005540E4">
      <w:pPr>
        <w:pStyle w:val="10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"2-3" \h \z \t "Заголовок 1;1;РАЗДЕЛ;1" </w:instrText>
      </w:r>
      <w:r>
        <w:fldChar w:fldCharType="separate"/>
      </w:r>
      <w:hyperlink w:anchor="_Toc452857029" w:history="1">
        <w:r w:rsidR="003517D9" w:rsidRPr="00F46293">
          <w:rPr>
            <w:rStyle w:val="ab"/>
            <w:noProof/>
          </w:rPr>
          <w:t>ВВЕДЕНИЕ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_Toc452857029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3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10"/>
        <w:rPr>
          <w:rFonts w:ascii="Calibri" w:hAnsi="Calibri"/>
          <w:caps w:val="0"/>
          <w:noProof/>
          <w:sz w:val="22"/>
          <w:szCs w:val="22"/>
        </w:rPr>
      </w:pPr>
      <w:hyperlink w:anchor="_Toc452857030" w:history="1">
        <w:r w:rsidR="003517D9" w:rsidRPr="00F46293">
          <w:rPr>
            <w:rStyle w:val="ab"/>
            <w:noProof/>
          </w:rPr>
          <w:t xml:space="preserve">ГЛАВА 1. Язык </w:t>
        </w:r>
        <w:r w:rsidR="003517D9" w:rsidRPr="00F46293">
          <w:rPr>
            <w:rStyle w:val="ab"/>
            <w:noProof/>
            <w:lang w:val="en-US"/>
          </w:rPr>
          <w:t>SWIFT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_Toc452857030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4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10"/>
        <w:rPr>
          <w:rFonts w:ascii="Calibri" w:hAnsi="Calibri"/>
          <w:caps w:val="0"/>
          <w:noProof/>
          <w:sz w:val="22"/>
          <w:szCs w:val="22"/>
        </w:rPr>
      </w:pPr>
      <w:hyperlink w:anchor="_Toc452857031" w:history="1">
        <w:r w:rsidR="003517D9" w:rsidRPr="00F46293">
          <w:rPr>
            <w:rStyle w:val="ab"/>
            <w:noProof/>
          </w:rPr>
          <w:t>ГЛАВА 2. интегрированная среда разработки xcode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_Toc452857031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6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20"/>
        <w:rPr>
          <w:rFonts w:ascii="Calibri" w:hAnsi="Calibri"/>
          <w:noProof/>
          <w:sz w:val="22"/>
          <w:szCs w:val="22"/>
        </w:rPr>
      </w:pPr>
      <w:hyperlink w:anchor="_Toc452857032" w:history="1">
        <w:r w:rsidR="003517D9" w:rsidRPr="00F46293">
          <w:rPr>
            <w:rStyle w:val="ab"/>
            <w:noProof/>
          </w:rPr>
          <w:t>2.1. Общая характеристика XCODE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_Toc452857032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6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20"/>
        <w:rPr>
          <w:rFonts w:ascii="Calibri" w:hAnsi="Calibri"/>
          <w:noProof/>
          <w:sz w:val="22"/>
          <w:szCs w:val="22"/>
        </w:rPr>
      </w:pPr>
      <w:hyperlink w:anchor="_Toc452857033" w:history="1">
        <w:r w:rsidR="003517D9" w:rsidRPr="00F46293">
          <w:rPr>
            <w:rStyle w:val="ab"/>
            <w:noProof/>
          </w:rPr>
          <w:t>2.2. Характеристика используемой версии XCODE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_Toc452857033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6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10"/>
        <w:rPr>
          <w:rFonts w:ascii="Calibri" w:hAnsi="Calibri"/>
          <w:caps w:val="0"/>
          <w:noProof/>
          <w:sz w:val="22"/>
          <w:szCs w:val="22"/>
        </w:rPr>
      </w:pPr>
      <w:hyperlink w:anchor="_Toc452857034" w:history="1">
        <w:r w:rsidR="003517D9" w:rsidRPr="00F46293">
          <w:rPr>
            <w:rStyle w:val="ab"/>
            <w:noProof/>
          </w:rPr>
          <w:t>ГЛАВА 3. ТЕХНИЧЕСКОЕ ЗАДАНИЕ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_Toc452857034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8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10"/>
        <w:rPr>
          <w:rFonts w:ascii="Calibri" w:hAnsi="Calibri"/>
          <w:caps w:val="0"/>
          <w:noProof/>
          <w:sz w:val="22"/>
          <w:szCs w:val="22"/>
        </w:rPr>
      </w:pPr>
      <w:hyperlink w:anchor="_Toc452857035" w:history="1">
        <w:r w:rsidR="003517D9" w:rsidRPr="00F46293">
          <w:rPr>
            <w:rStyle w:val="ab"/>
            <w:noProof/>
          </w:rPr>
          <w:t>ГЛАВА 4. РАЗРАБОТКА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_Toc452857035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9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20"/>
        <w:rPr>
          <w:rFonts w:ascii="Calibri" w:hAnsi="Calibri"/>
          <w:noProof/>
          <w:sz w:val="22"/>
          <w:szCs w:val="22"/>
        </w:rPr>
      </w:pPr>
      <w:hyperlink w:anchor="_Toc452857036" w:history="1">
        <w:r w:rsidR="003517D9" w:rsidRPr="00F46293">
          <w:rPr>
            <w:rStyle w:val="ab"/>
            <w:noProof/>
          </w:rPr>
          <w:t>4.1. openweathermap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_Toc452857036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9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20"/>
        <w:rPr>
          <w:rFonts w:ascii="Calibri" w:hAnsi="Calibri"/>
          <w:noProof/>
          <w:sz w:val="22"/>
          <w:szCs w:val="22"/>
        </w:rPr>
      </w:pPr>
      <w:hyperlink w:anchor="_Toc452857037" w:history="1">
        <w:r w:rsidR="003517D9" w:rsidRPr="00F46293">
          <w:rPr>
            <w:rStyle w:val="ab"/>
            <w:noProof/>
          </w:rPr>
          <w:t xml:space="preserve">4.2. Создание проекта в </w:t>
        </w:r>
        <w:r w:rsidR="003517D9" w:rsidRPr="00F46293">
          <w:rPr>
            <w:rStyle w:val="ab"/>
            <w:noProof/>
            <w:lang w:val="en-US"/>
          </w:rPr>
          <w:t>Xcode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_Toc452857037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9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20"/>
        <w:rPr>
          <w:rFonts w:ascii="Calibri" w:hAnsi="Calibri"/>
          <w:noProof/>
          <w:sz w:val="22"/>
          <w:szCs w:val="22"/>
        </w:rPr>
      </w:pPr>
      <w:hyperlink w:anchor="_Toc452857038" w:history="1">
        <w:r w:rsidR="003517D9" w:rsidRPr="00F46293">
          <w:rPr>
            <w:rStyle w:val="ab"/>
            <w:noProof/>
          </w:rPr>
          <w:t>4.3. Разработка интерфейса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_Toc452857038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10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20"/>
        <w:rPr>
          <w:rFonts w:ascii="Calibri" w:hAnsi="Calibri"/>
          <w:noProof/>
          <w:sz w:val="22"/>
          <w:szCs w:val="22"/>
        </w:rPr>
      </w:pPr>
      <w:hyperlink w:anchor="_Toc452857039" w:history="1">
        <w:r w:rsidR="003517D9" w:rsidRPr="00F46293">
          <w:rPr>
            <w:rStyle w:val="ab"/>
            <w:noProof/>
          </w:rPr>
          <w:t>4.4. Работа с кодом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_Toc452857039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12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20"/>
        <w:rPr>
          <w:rFonts w:ascii="Calibri" w:hAnsi="Calibri"/>
          <w:noProof/>
          <w:sz w:val="22"/>
          <w:szCs w:val="22"/>
        </w:rPr>
      </w:pPr>
      <w:hyperlink w:anchor="_Toc452857040" w:history="1">
        <w:r w:rsidR="003517D9" w:rsidRPr="00F46293">
          <w:rPr>
            <w:rStyle w:val="ab"/>
            <w:noProof/>
          </w:rPr>
          <w:t>4.5 Тестирование приложения на реальном устройстве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_Toc452857040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19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10"/>
        <w:rPr>
          <w:rFonts w:ascii="Calibri" w:hAnsi="Calibri"/>
          <w:caps w:val="0"/>
          <w:noProof/>
          <w:sz w:val="22"/>
          <w:szCs w:val="22"/>
        </w:rPr>
      </w:pPr>
      <w:hyperlink w:anchor="_Toc452857041" w:history="1">
        <w:r w:rsidR="003517D9" w:rsidRPr="00F46293">
          <w:rPr>
            <w:rStyle w:val="ab"/>
            <w:noProof/>
          </w:rPr>
          <w:t>ЗАКЛЮЧЕНИЕ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_Toc452857041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21</w:t>
        </w:r>
        <w:r w:rsidR="003517D9">
          <w:rPr>
            <w:noProof/>
            <w:webHidden/>
          </w:rPr>
          <w:fldChar w:fldCharType="end"/>
        </w:r>
      </w:hyperlink>
    </w:p>
    <w:p w:rsidR="003517D9" w:rsidRPr="009E7938" w:rsidRDefault="00A01EE9">
      <w:pPr>
        <w:pStyle w:val="10"/>
        <w:rPr>
          <w:rFonts w:ascii="Calibri" w:hAnsi="Calibri"/>
          <w:caps w:val="0"/>
          <w:noProof/>
          <w:sz w:val="22"/>
          <w:szCs w:val="22"/>
        </w:rPr>
      </w:pPr>
      <w:hyperlink w:anchor="_Toc452857042" w:history="1">
        <w:r w:rsidR="003517D9" w:rsidRPr="00F46293">
          <w:rPr>
            <w:rStyle w:val="ab"/>
            <w:noProof/>
          </w:rPr>
          <w:t>СПИСОК ИСПОЛЬЗОВАННЫХ ИСТОЧНИКОВ</w:t>
        </w:r>
        <w:r w:rsidR="003517D9">
          <w:rPr>
            <w:noProof/>
            <w:webHidden/>
          </w:rPr>
          <w:tab/>
        </w:r>
        <w:r w:rsidR="003517D9">
          <w:rPr>
            <w:noProof/>
            <w:webHidden/>
          </w:rPr>
          <w:fldChar w:fldCharType="begin"/>
        </w:r>
        <w:r w:rsidR="003517D9">
          <w:rPr>
            <w:noProof/>
            <w:webHidden/>
          </w:rPr>
          <w:instrText xml:space="preserve"> PAGEREF _Toc452857042 \h </w:instrText>
        </w:r>
        <w:r w:rsidR="003517D9">
          <w:rPr>
            <w:noProof/>
            <w:webHidden/>
          </w:rPr>
        </w:r>
        <w:r w:rsidR="003517D9">
          <w:rPr>
            <w:noProof/>
            <w:webHidden/>
          </w:rPr>
          <w:fldChar w:fldCharType="separate"/>
        </w:r>
        <w:r w:rsidR="003517D9">
          <w:rPr>
            <w:noProof/>
            <w:webHidden/>
          </w:rPr>
          <w:t>22</w:t>
        </w:r>
        <w:r w:rsidR="003517D9">
          <w:rPr>
            <w:noProof/>
            <w:webHidden/>
          </w:rPr>
          <w:fldChar w:fldCharType="end"/>
        </w:r>
      </w:hyperlink>
    </w:p>
    <w:p w:rsidR="00E724E4" w:rsidRDefault="005540E4" w:rsidP="00C269E1">
      <w:pPr>
        <w:ind w:firstLine="0"/>
      </w:pPr>
      <w:r>
        <w:fldChar w:fldCharType="end"/>
      </w:r>
      <w:r w:rsidR="0020782C">
        <w:t xml:space="preserve"> </w:t>
      </w:r>
    </w:p>
    <w:p w:rsidR="00E724E4" w:rsidRDefault="00E724E4" w:rsidP="00C269E1">
      <w:pPr>
        <w:ind w:firstLine="0"/>
      </w:pPr>
    </w:p>
    <w:p w:rsidR="0069078A" w:rsidRPr="00504B16" w:rsidRDefault="0069078A" w:rsidP="00C269E1">
      <w:pPr>
        <w:ind w:firstLine="0"/>
      </w:pPr>
    </w:p>
    <w:p w:rsidR="00E724E4" w:rsidRPr="00DC5749" w:rsidRDefault="00E724E4" w:rsidP="00C269E1">
      <w:pPr>
        <w:ind w:firstLine="0"/>
      </w:pPr>
    </w:p>
    <w:p w:rsidR="00E724E4" w:rsidRDefault="00E724E4" w:rsidP="00C269E1">
      <w:pPr>
        <w:ind w:firstLine="0"/>
      </w:pPr>
    </w:p>
    <w:p w:rsidR="00E724E4" w:rsidRDefault="00E724E4" w:rsidP="00C269E1">
      <w:pPr>
        <w:ind w:firstLine="0"/>
      </w:pPr>
    </w:p>
    <w:p w:rsidR="006D6CAE" w:rsidRDefault="00C269E1" w:rsidP="00DC194A">
      <w:pPr>
        <w:pStyle w:val="af6"/>
        <w:spacing w:after="240"/>
      </w:pPr>
      <w:bookmarkStart w:id="4" w:name="_Toc160266665"/>
      <w:bookmarkStart w:id="5" w:name="_Toc160266720"/>
      <w:bookmarkStart w:id="6" w:name="_Toc189973974"/>
      <w:bookmarkStart w:id="7" w:name="_Toc452857029"/>
      <w:r>
        <w:lastRenderedPageBreak/>
        <w:t>ВВЕДЕНИЕ</w:t>
      </w:r>
      <w:bookmarkEnd w:id="4"/>
      <w:bookmarkEnd w:id="5"/>
      <w:bookmarkEnd w:id="6"/>
      <w:bookmarkEnd w:id="7"/>
    </w:p>
    <w:p w:rsidR="006D6CAE" w:rsidRDefault="006D6CAE" w:rsidP="00191BD4">
      <w:r>
        <w:t>Объектно-ориентированные языки программирования пользуются в  последнее</w:t>
      </w:r>
      <w:r w:rsidR="00191BD4">
        <w:t xml:space="preserve"> </w:t>
      </w:r>
      <w:r>
        <w:t>время большой популярностью  среди  программистов,  так  как  они  позволяют использовать преимущества объектно-ориентированного  подхода  не  только  на этапах проектирования и конструирования программных систем, но и  на  этапах их  реализации, тестирования и сопровождения.</w:t>
      </w:r>
    </w:p>
    <w:p w:rsidR="006D6CAE" w:rsidRDefault="006D6CAE" w:rsidP="00191BD4">
      <w:pPr>
        <w:rPr>
          <w:b/>
        </w:rPr>
      </w:pPr>
    </w:p>
    <w:p w:rsidR="006D6CAE" w:rsidRDefault="006D6CAE" w:rsidP="00191BD4">
      <w:pPr>
        <w:rPr>
          <w:b/>
        </w:rPr>
      </w:pPr>
      <w:r>
        <w:rPr>
          <w:b/>
        </w:rPr>
        <w:t>Задачи</w:t>
      </w:r>
      <w:r>
        <w:t xml:space="preserve">, </w:t>
      </w:r>
      <w:r w:rsidR="00191BD4">
        <w:t>которые необходимо решить:</w:t>
      </w:r>
      <w:r>
        <w:rPr>
          <w:b/>
        </w:rPr>
        <w:t xml:space="preserve"> </w:t>
      </w:r>
    </w:p>
    <w:p w:rsidR="00C269E1" w:rsidRDefault="006D6CAE" w:rsidP="009234B4">
      <w:pPr>
        <w:numPr>
          <w:ilvl w:val="0"/>
          <w:numId w:val="5"/>
        </w:numPr>
      </w:pPr>
      <w:r>
        <w:t>Проанализировать объектно-ориентированное программирование в целом</w:t>
      </w:r>
    </w:p>
    <w:p w:rsidR="006D6CAE" w:rsidRDefault="006D6CAE" w:rsidP="009234B4">
      <w:pPr>
        <w:numPr>
          <w:ilvl w:val="0"/>
          <w:numId w:val="5"/>
        </w:numPr>
      </w:pPr>
      <w:r>
        <w:t xml:space="preserve">Исследовать объектно-ориентированное программирование в </w:t>
      </w:r>
      <w:r>
        <w:rPr>
          <w:lang w:val="en-US"/>
        </w:rPr>
        <w:t>Swift</w:t>
      </w:r>
    </w:p>
    <w:p w:rsidR="006D6CAE" w:rsidRPr="006D6CAE" w:rsidRDefault="006D6CAE" w:rsidP="009234B4">
      <w:pPr>
        <w:numPr>
          <w:ilvl w:val="0"/>
          <w:numId w:val="5"/>
        </w:numPr>
      </w:pPr>
      <w:r>
        <w:t xml:space="preserve">Создание мобильного приложения в </w:t>
      </w:r>
      <w:r>
        <w:rPr>
          <w:lang w:val="en-US"/>
        </w:rPr>
        <w:t>XCODE</w:t>
      </w:r>
      <w:r>
        <w:t xml:space="preserve"> на языке </w:t>
      </w:r>
      <w:r>
        <w:rPr>
          <w:lang w:val="en-US"/>
        </w:rPr>
        <w:t>Swift</w:t>
      </w:r>
    </w:p>
    <w:p w:rsidR="006D6CAE" w:rsidRDefault="006D6CAE" w:rsidP="00191BD4">
      <w:pPr>
        <w:rPr>
          <w:b/>
        </w:rPr>
      </w:pPr>
    </w:p>
    <w:p w:rsidR="006D6CAE" w:rsidRDefault="006D6CAE" w:rsidP="00191BD4">
      <w:r>
        <w:rPr>
          <w:b/>
        </w:rPr>
        <w:t xml:space="preserve">Актуальность </w:t>
      </w:r>
      <w:r>
        <w:t>данной работы заключается в том, что</w:t>
      </w:r>
      <w:r>
        <w:rPr>
          <w:rFonts w:ascii="NewtonC" w:hAnsi="NewtonC" w:cs="NewtonC"/>
          <w:sz w:val="18"/>
          <w:szCs w:val="18"/>
        </w:rPr>
        <w:t xml:space="preserve"> </w:t>
      </w:r>
      <w:r>
        <w:t xml:space="preserve">появление нового языка </w:t>
      </w:r>
      <w:r>
        <w:rPr>
          <w:lang w:val="en-US"/>
        </w:rPr>
        <w:t>Swift</w:t>
      </w:r>
      <w:r w:rsidRPr="00A57DE4">
        <w:t xml:space="preserve"> </w:t>
      </w:r>
      <w:r>
        <w:t xml:space="preserve">позволяет существенно упростить разработку приложений </w:t>
      </w:r>
      <w:r>
        <w:rPr>
          <w:lang w:val="en-US"/>
        </w:rPr>
        <w:t>iOS</w:t>
      </w:r>
      <w:r>
        <w:t xml:space="preserve"> и </w:t>
      </w:r>
      <w:r>
        <w:rPr>
          <w:lang w:val="en-US"/>
        </w:rPr>
        <w:t>OSX</w:t>
      </w:r>
      <w:r>
        <w:t xml:space="preserve"> за счет упрощенного синтаксиса. Этот язык, сохранив средства ставшего общепризнанным стандартом для написания системных и прикладных программ для </w:t>
      </w:r>
      <w:r>
        <w:rPr>
          <w:lang w:val="en-US"/>
        </w:rPr>
        <w:t>iOS</w:t>
      </w:r>
      <w:r w:rsidRPr="00A57DE4">
        <w:t xml:space="preserve"> </w:t>
      </w:r>
      <w:r>
        <w:t xml:space="preserve">и </w:t>
      </w:r>
      <w:r>
        <w:rPr>
          <w:lang w:val="en-US"/>
        </w:rPr>
        <w:t>OSX</w:t>
      </w:r>
      <w:r>
        <w:t xml:space="preserve"> языка Objective-С, ввел в практику программирования возможности нового технологического подхода к разработке программного обеспечения.</w:t>
      </w:r>
    </w:p>
    <w:p w:rsidR="006D6CAE" w:rsidRPr="006D6CAE" w:rsidRDefault="006D6CAE" w:rsidP="006D6CAE">
      <w:pPr>
        <w:ind w:left="720" w:firstLine="0"/>
      </w:pPr>
    </w:p>
    <w:p w:rsidR="0001213F" w:rsidRPr="00A57DE4" w:rsidRDefault="00DC194A" w:rsidP="00DC194A">
      <w:pPr>
        <w:pStyle w:val="1"/>
        <w:numPr>
          <w:ilvl w:val="0"/>
          <w:numId w:val="0"/>
        </w:numPr>
      </w:pPr>
      <w:bookmarkStart w:id="8" w:name="_Toc184771249"/>
      <w:bookmarkStart w:id="9" w:name="_Toc452857030"/>
      <w:r>
        <w:lastRenderedPageBreak/>
        <w:t xml:space="preserve">ГЛАВА 1. </w:t>
      </w:r>
      <w:bookmarkEnd w:id="8"/>
      <w:r w:rsidR="0088219B">
        <w:t>Язык</w:t>
      </w:r>
      <w:r w:rsidR="00080756">
        <w:t xml:space="preserve"> </w:t>
      </w:r>
      <w:r w:rsidR="00080756">
        <w:rPr>
          <w:lang w:val="en-US"/>
        </w:rPr>
        <w:t>SWIFT</w:t>
      </w:r>
      <w:bookmarkEnd w:id="9"/>
    </w:p>
    <w:p w:rsidR="00080756" w:rsidRDefault="00080756" w:rsidP="00191BD4">
      <w:r>
        <w:t>Swift - это новый язык программирования для р</w:t>
      </w:r>
      <w:r w:rsidR="006D6CAE">
        <w:t>азработки приложений на iOS, OSX</w:t>
      </w:r>
      <w:r w:rsidR="006D6CAE" w:rsidRPr="00A57DE4">
        <w:t xml:space="preserve">, </w:t>
      </w:r>
      <w:r>
        <w:t>watchOS,</w:t>
      </w:r>
      <w:r w:rsidR="006D6CAE">
        <w:t xml:space="preserve"> tvOS,</w:t>
      </w:r>
      <w:r>
        <w:t xml:space="preserve"> который сочетает в себе все лучшее от C и Objective-C, при этом нет ограничений в совместимости с C. Swift использует паттерны безопасного программирования и содержит современные функции, которые помогают сделать программирование легким, гибким и увлекательным</w:t>
      </w:r>
      <w:r w:rsidR="006D6CAE">
        <w:t>.</w:t>
      </w:r>
    </w:p>
    <w:p w:rsidR="00080756" w:rsidRDefault="00080756" w:rsidP="00191BD4">
      <w:r>
        <w:t>Swift разрабатывался несколько лет. Apple заложила в основу Swift существующий компилятор, отла</w:t>
      </w:r>
      <w:r w:rsidR="006D6CAE">
        <w:t>дчик и структуру фреймворков. У</w:t>
      </w:r>
      <w:r>
        <w:t xml:space="preserve">простили процесс управления памятью с системой автоматического подсчета ссылок - Automatic Reference Counting (ARC). </w:t>
      </w:r>
      <w:r w:rsidR="006D6CAE">
        <w:t>Ф</w:t>
      </w:r>
      <w:r>
        <w:t>реймворки, основанные на Foundation и Cocoa, также были модернизированы и стандартизированы. Objective-C начал поддерживать блоки, коллекции литералов, и модули, включая заимствование новых возможностей языка фреймворком, без каких-либо проблем. Бла</w:t>
      </w:r>
      <w:r w:rsidR="006D6CAE">
        <w:t xml:space="preserve">годаря этой проделанной работе нам представили </w:t>
      </w:r>
      <w:r>
        <w:t>новый язык для будущих разработок приложений Apple.</w:t>
      </w:r>
    </w:p>
    <w:p w:rsidR="00080756" w:rsidRDefault="00080756" w:rsidP="00191BD4">
      <w:r>
        <w:t>Swift покажется знакомым для разработчиков Objective-C. Он заимствует читабельность именованных параметров Objective-C и мощь динамической модели объектов Objective-C. Он обеспечивает плавный доступ к существующим фреймворкам Cocoa и возможность смешивать код с кодом Objective-C. Построенный на этой общей основе, Swift предоставляет много новых возможностей и унифицирует процедурный и объектно-ориентированный части языка.</w:t>
      </w:r>
    </w:p>
    <w:p w:rsidR="00080756" w:rsidRDefault="00080756" w:rsidP="00191BD4">
      <w:r>
        <w:t>Swift дружелюбен для новичков в программировании. Это первый язык программирования промышленного качества, который так же понятен и увлекателен, как скриптовый язык. Он поддерживает playground’ы - инновационная функция, которая позволяет экспериментировать с кодом Swift и видеть результат мгновенно, без необходимости компилировать и запускать приложение.</w:t>
      </w:r>
    </w:p>
    <w:p w:rsidR="00D12C19" w:rsidRDefault="00080756" w:rsidP="00191BD4">
      <w:r>
        <w:t xml:space="preserve">Swift вобрал в себя лучшие идеи современных языков с мудростью инженерной культуры Apple. </w:t>
      </w:r>
    </w:p>
    <w:p w:rsidR="00D12C19" w:rsidRDefault="00D12C19" w:rsidP="00191BD4"/>
    <w:p w:rsidR="00080756" w:rsidRDefault="00080756" w:rsidP="00191BD4">
      <w:r>
        <w:lastRenderedPageBreak/>
        <w:t>Компилятор оптимизирован для производительности, а язык оптимизирован для разработки, без компромиссов с одной или другой стороны. Он спроектирован для разработки приложений начиная от “Hello, world”, заканчивая масштабами операционной системы. Все это делает Swift перспективным инструментом для разработчиков и самой компании Apple.</w:t>
      </w:r>
    </w:p>
    <w:p w:rsidR="00080756" w:rsidRPr="00080756" w:rsidRDefault="00080756" w:rsidP="00191BD4">
      <w:r>
        <w:t>Swift - это фантастический спос</w:t>
      </w:r>
      <w:r w:rsidR="0034559B">
        <w:t>об писать приложения на iOS, OSX</w:t>
      </w:r>
      <w:r w:rsidR="0034559B" w:rsidRPr="00A57DE4">
        <w:t>,</w:t>
      </w:r>
      <w:r>
        <w:t xml:space="preserve"> watchOS,</w:t>
      </w:r>
      <w:r w:rsidR="0034559B">
        <w:t xml:space="preserve"> tvOS</w:t>
      </w:r>
      <w:r>
        <w:t xml:space="preserve"> и продолжать знакомиться с но</w:t>
      </w:r>
      <w:r w:rsidR="0034559B">
        <w:t>выми функциями и возможностями</w:t>
      </w:r>
      <w:r w:rsidR="00406B42" w:rsidRPr="00A57DE4">
        <w:t>[</w:t>
      </w:r>
      <w:r w:rsidR="00273CC9">
        <w:rPr>
          <w:lang w:val="en-US"/>
        </w:rPr>
        <w:fldChar w:fldCharType="begin"/>
      </w:r>
      <w:r w:rsidR="00273CC9" w:rsidRPr="00A57DE4">
        <w:instrText xml:space="preserve"> </w:instrText>
      </w:r>
      <w:r w:rsidR="00273CC9">
        <w:rPr>
          <w:lang w:val="en-US"/>
        </w:rPr>
        <w:instrText>REF</w:instrText>
      </w:r>
      <w:r w:rsidR="00273CC9" w:rsidRPr="00A57DE4">
        <w:instrText xml:space="preserve"> _</w:instrText>
      </w:r>
      <w:r w:rsidR="00273CC9">
        <w:rPr>
          <w:lang w:val="en-US"/>
        </w:rPr>
        <w:instrText>Ref</w:instrText>
      </w:r>
      <w:r w:rsidR="00273CC9" w:rsidRPr="00A57DE4">
        <w:instrText>452218886 \</w:instrText>
      </w:r>
      <w:r w:rsidR="00273CC9">
        <w:rPr>
          <w:lang w:val="en-US"/>
        </w:rPr>
        <w:instrText>r</w:instrText>
      </w:r>
      <w:r w:rsidR="00273CC9" w:rsidRPr="00A57DE4">
        <w:instrText xml:space="preserve"> \</w:instrText>
      </w:r>
      <w:r w:rsidR="00273CC9">
        <w:rPr>
          <w:lang w:val="en-US"/>
        </w:rPr>
        <w:instrText>h</w:instrText>
      </w:r>
      <w:r w:rsidR="00273CC9" w:rsidRPr="00A57DE4">
        <w:instrText xml:space="preserve"> </w:instrText>
      </w:r>
      <w:r w:rsidR="00191BD4" w:rsidRPr="00A57DE4">
        <w:instrText xml:space="preserve"> \* </w:instrText>
      </w:r>
      <w:r w:rsidR="00191BD4">
        <w:rPr>
          <w:lang w:val="en-US"/>
        </w:rPr>
        <w:instrText>MERGEFORMAT</w:instrText>
      </w:r>
      <w:r w:rsidR="00191BD4" w:rsidRPr="00A57DE4">
        <w:instrText xml:space="preserve"> </w:instrText>
      </w:r>
      <w:r w:rsidR="00273CC9">
        <w:rPr>
          <w:lang w:val="en-US"/>
        </w:rPr>
      </w:r>
      <w:r w:rsidR="00273CC9">
        <w:rPr>
          <w:lang w:val="en-US"/>
        </w:rPr>
        <w:fldChar w:fldCharType="separate"/>
      </w:r>
      <w:r w:rsidR="00273CC9" w:rsidRPr="00A57DE4">
        <w:t>1</w:t>
      </w:r>
      <w:r w:rsidR="00273CC9">
        <w:rPr>
          <w:lang w:val="en-US"/>
        </w:rPr>
        <w:fldChar w:fldCharType="end"/>
      </w:r>
      <w:r w:rsidR="00406B42" w:rsidRPr="00A57DE4">
        <w:t>]</w:t>
      </w:r>
      <w:r w:rsidR="0034559B">
        <w:t>.</w:t>
      </w:r>
    </w:p>
    <w:p w:rsidR="00422CDC" w:rsidRDefault="00DC194A" w:rsidP="00DC194A">
      <w:pPr>
        <w:pStyle w:val="1"/>
        <w:numPr>
          <w:ilvl w:val="0"/>
          <w:numId w:val="0"/>
        </w:numPr>
        <w:ind w:left="288"/>
      </w:pPr>
      <w:bookmarkStart w:id="10" w:name="_Toc452857031"/>
      <w:r>
        <w:lastRenderedPageBreak/>
        <w:t xml:space="preserve">ГЛАВА 2. </w:t>
      </w:r>
      <w:r w:rsidR="0034559B" w:rsidRPr="0034559B">
        <w:t>интегрированная среда разработки</w:t>
      </w:r>
      <w:r w:rsidR="0034559B">
        <w:t xml:space="preserve"> xcode</w:t>
      </w:r>
      <w:bookmarkEnd w:id="10"/>
    </w:p>
    <w:p w:rsidR="00485D57" w:rsidRPr="00C03CC7" w:rsidRDefault="00485D57" w:rsidP="0088219B">
      <w:pPr>
        <w:pStyle w:val="2"/>
        <w:numPr>
          <w:ilvl w:val="0"/>
          <w:numId w:val="0"/>
        </w:numPr>
        <w:ind w:left="709" w:firstLine="707"/>
        <w:jc w:val="center"/>
      </w:pPr>
      <w:bookmarkStart w:id="11" w:name="_Toc452857032"/>
      <w:r>
        <w:t xml:space="preserve">2.1. </w:t>
      </w:r>
      <w:bookmarkStart w:id="12" w:name="_Toc184771253"/>
      <w:bookmarkStart w:id="13" w:name="_Toc438738109"/>
      <w:r w:rsidRPr="00C03CC7">
        <w:t xml:space="preserve">Общая характеристика </w:t>
      </w:r>
      <w:bookmarkEnd w:id="12"/>
      <w:bookmarkEnd w:id="13"/>
      <w:r>
        <w:t>XCODE</w:t>
      </w:r>
      <w:bookmarkEnd w:id="11"/>
    </w:p>
    <w:p w:rsidR="00485D57" w:rsidRPr="00485D57" w:rsidRDefault="00485D57" w:rsidP="00485D57"/>
    <w:p w:rsidR="00366A70" w:rsidRDefault="0034559B" w:rsidP="00191BD4">
      <w:r w:rsidRPr="0034559B">
        <w:t xml:space="preserve">Xcode — интегрированная среда разработки </w:t>
      </w:r>
      <w:r>
        <w:t xml:space="preserve">программного обеспечения под OSX, </w:t>
      </w:r>
      <w:r w:rsidRPr="0034559B">
        <w:t>iOS,</w:t>
      </w:r>
      <w:r>
        <w:t xml:space="preserve"> watchOS и </w:t>
      </w:r>
      <w:r>
        <w:rPr>
          <w:lang w:val="en-US"/>
        </w:rPr>
        <w:t>tvOS</w:t>
      </w:r>
      <w:r w:rsidRPr="0034559B">
        <w:t xml:space="preserve"> разработанная корпорацией Apple. Первая версия выпущена в 2001 году. Стабильные версии распространяется бесплатно через Mac App Store. Зарегистрированные разработчики также имеют доступ к бета-сборкам через сайт Apple Developer</w:t>
      </w:r>
      <w:r>
        <w:t>.</w:t>
      </w:r>
    </w:p>
    <w:p w:rsidR="0034559B" w:rsidRDefault="0034559B" w:rsidP="00191BD4">
      <w:r>
        <w:t>Xcode включает в себя большую часть документации разработчика от Apple и Interface Builder — приложение, использующееся для создания графических интерфейсов.</w:t>
      </w:r>
    </w:p>
    <w:p w:rsidR="0034559B" w:rsidRDefault="0034559B" w:rsidP="00191BD4">
      <w:r>
        <w:t>Пакет Xcode включает в себя изменённую версию свободного набора компиляторов GNU Compiler Collection и поддерживает языки C, C++, Objective-C, Swift, Java, AppleScript, Python и Ruby с различными моделями программирования, включая (но не ограничиваясь) Cocoa, Carbon и Java. Сторонними разработчиками реализована поддержка GNU Pascal, Free Pascal, Ada, C#, Perl, Haskell. Пакет Xcode использует GDB в качестве back-end’а для своего отладчика.</w:t>
      </w:r>
    </w:p>
    <w:p w:rsidR="0034559B" w:rsidRDefault="0034559B" w:rsidP="00191BD4">
      <w:r>
        <w:t>В августе 2006 Apple объявила о том, что DTrace, фреймворк динамической трассировки от Sun Microsystems, выпущенный как часть OpenSolaris, будет интегрирован в Xcode под названием Xray. Позже Xray был переименован в Instruments</w:t>
      </w:r>
      <w:r w:rsidR="00273CC9">
        <w:t>[</w:t>
      </w:r>
      <w:r w:rsidR="00273CC9">
        <w:fldChar w:fldCharType="begin"/>
      </w:r>
      <w:r w:rsidR="00273CC9">
        <w:instrText xml:space="preserve"> REF _Ref452218978 \r \h </w:instrText>
      </w:r>
      <w:r w:rsidR="00191BD4">
        <w:instrText xml:space="preserve"> \* MERGEFORMAT </w:instrText>
      </w:r>
      <w:r w:rsidR="00273CC9">
        <w:fldChar w:fldCharType="separate"/>
      </w:r>
      <w:r w:rsidR="00273CC9">
        <w:t>2</w:t>
      </w:r>
      <w:r w:rsidR="00273CC9">
        <w:fldChar w:fldCharType="end"/>
      </w:r>
      <w:r w:rsidR="00273CC9">
        <w:t>]</w:t>
      </w:r>
      <w:r>
        <w:t>.</w:t>
      </w:r>
    </w:p>
    <w:p w:rsidR="00485D57" w:rsidRDefault="00485D57" w:rsidP="00504B16">
      <w:pPr>
        <w:pStyle w:val="2"/>
        <w:numPr>
          <w:ilvl w:val="0"/>
          <w:numId w:val="0"/>
        </w:numPr>
        <w:ind w:left="709"/>
      </w:pPr>
      <w:bookmarkStart w:id="14" w:name="_Toc452857033"/>
      <w:r>
        <w:t xml:space="preserve">2.2. </w:t>
      </w:r>
      <w:bookmarkStart w:id="15" w:name="_Toc438738110"/>
      <w:r w:rsidRPr="00C03CC7">
        <w:t xml:space="preserve">Характеристика используемой версии </w:t>
      </w:r>
      <w:bookmarkEnd w:id="15"/>
      <w:r>
        <w:t>XCODE</w:t>
      </w:r>
      <w:bookmarkEnd w:id="14"/>
    </w:p>
    <w:p w:rsidR="00485D57" w:rsidRDefault="00683D34" w:rsidP="00191BD4">
      <w:r>
        <w:t xml:space="preserve">Для выполнения курсовой работы используется последняя версия </w:t>
      </w:r>
      <w:r>
        <w:rPr>
          <w:lang w:val="en-US"/>
        </w:rPr>
        <w:t>Xcode</w:t>
      </w:r>
      <w:r w:rsidRPr="00A57DE4">
        <w:t xml:space="preserve"> 7.3.1 </w:t>
      </w:r>
      <w:r>
        <w:rPr>
          <w:lang w:val="en-US"/>
        </w:rPr>
        <w:t>build</w:t>
      </w:r>
      <w:r w:rsidRPr="00A57DE4">
        <w:t xml:space="preserve"> 7</w:t>
      </w:r>
      <w:r w:rsidRPr="00683D34">
        <w:rPr>
          <w:lang w:val="en-US"/>
        </w:rPr>
        <w:t>D</w:t>
      </w:r>
      <w:r w:rsidRPr="00A57DE4">
        <w:t>1014</w:t>
      </w:r>
      <w:r>
        <w:t xml:space="preserve">, доступная для всех в </w:t>
      </w:r>
      <w:r>
        <w:rPr>
          <w:lang w:val="en-US"/>
        </w:rPr>
        <w:t>Mac</w:t>
      </w:r>
      <w:r w:rsidRPr="00A57DE4">
        <w:t xml:space="preserve"> </w:t>
      </w:r>
      <w:r>
        <w:rPr>
          <w:lang w:val="en-US"/>
        </w:rPr>
        <w:t>App</w:t>
      </w:r>
      <w:r w:rsidRPr="00A57DE4">
        <w:t xml:space="preserve"> </w:t>
      </w:r>
      <w:r>
        <w:rPr>
          <w:lang w:val="en-US"/>
        </w:rPr>
        <w:t>Store</w:t>
      </w:r>
      <w:r>
        <w:t xml:space="preserve"> или с сайта разработчиков </w:t>
      </w:r>
      <w:r>
        <w:rPr>
          <w:lang w:val="en-US"/>
        </w:rPr>
        <w:t>Apple</w:t>
      </w:r>
      <w:r w:rsidRPr="00A57DE4">
        <w:t xml:space="preserve"> </w:t>
      </w:r>
      <w:r>
        <w:rPr>
          <w:lang w:val="en-US"/>
        </w:rPr>
        <w:t>Developer</w:t>
      </w:r>
      <w:r>
        <w:t>.</w:t>
      </w:r>
      <w:r w:rsidR="00504B16">
        <w:t xml:space="preserve"> </w:t>
      </w:r>
    </w:p>
    <w:p w:rsidR="00504B16" w:rsidRPr="00504B16" w:rsidRDefault="00504B16" w:rsidP="00191BD4">
      <w:r>
        <w:t xml:space="preserve">Используемый формат проекта – </w:t>
      </w:r>
      <w:r w:rsidRPr="00504B16">
        <w:t>xcodeproj</w:t>
      </w:r>
      <w:r>
        <w:t xml:space="preserve"> или </w:t>
      </w:r>
      <w:r w:rsidRPr="00504B16">
        <w:t>xcworkspace</w:t>
      </w:r>
      <w:r>
        <w:t xml:space="preserve"> (в том случае, если в проект интегрированы сторонние библиотеки, например, </w:t>
      </w:r>
      <w:r>
        <w:rPr>
          <w:lang w:val="en-US"/>
        </w:rPr>
        <w:t>cocoapods</w:t>
      </w:r>
      <w:r>
        <w:t>.</w:t>
      </w:r>
    </w:p>
    <w:p w:rsidR="00504B16" w:rsidRDefault="00504B16" w:rsidP="00485D57"/>
    <w:p w:rsidR="00504B16" w:rsidRDefault="00504B16" w:rsidP="00191BD4">
      <w:r>
        <w:t>Основные преимущества Xcode 7.3:</w:t>
      </w:r>
    </w:p>
    <w:p w:rsidR="00504B16" w:rsidRDefault="00504B16" w:rsidP="00191BD4">
      <w:r>
        <w:t>- система кода завершения стала более "умной" и срабатывает по первой букве слова.</w:t>
      </w:r>
    </w:p>
    <w:p w:rsidR="00504B16" w:rsidRDefault="00504B16" w:rsidP="00191BD4">
      <w:r>
        <w:t>- возможность переключения между окнами двух часов Apple Watch, подключённых к одному iPhone.</w:t>
      </w:r>
    </w:p>
    <w:p w:rsidR="00504B16" w:rsidRDefault="00504B16" w:rsidP="00191BD4">
      <w:r>
        <w:t>- добавлены новые иконки уведомлений и других активностей.</w:t>
      </w:r>
    </w:p>
    <w:p w:rsidR="00504B16" w:rsidRDefault="00504B16" w:rsidP="00191BD4">
      <w:r>
        <w:t>- исправлена ошибка, когда не удавалось провести тест UI на tvOS.</w:t>
      </w:r>
    </w:p>
    <w:p w:rsidR="00504B16" w:rsidRDefault="00504B16" w:rsidP="00191BD4">
      <w:r>
        <w:t>- статический анализатор теперь может обнаружить больше потенциальных проблем.</w:t>
      </w:r>
    </w:p>
    <w:p w:rsidR="00504B16" w:rsidRPr="00683D34" w:rsidRDefault="00504B16" w:rsidP="00191BD4">
      <w:r>
        <w:t>- встроенный отладчик больше не будет автоматически оценивать структуру кода.</w:t>
      </w:r>
    </w:p>
    <w:p w:rsidR="00485D57" w:rsidRDefault="00485D57" w:rsidP="0034559B">
      <w:pPr>
        <w:ind w:firstLine="708"/>
      </w:pPr>
    </w:p>
    <w:p w:rsidR="00485D57" w:rsidRDefault="00080756" w:rsidP="00DC194A">
      <w:pPr>
        <w:pStyle w:val="af6"/>
        <w:spacing w:after="120"/>
      </w:pPr>
      <w:bookmarkStart w:id="16" w:name="_Toc452857034"/>
      <w:bookmarkStart w:id="17" w:name="_Toc160266678"/>
      <w:bookmarkStart w:id="18" w:name="_Toc160266751"/>
      <w:bookmarkStart w:id="19" w:name="_Toc189973977"/>
      <w:r>
        <w:lastRenderedPageBreak/>
        <w:t xml:space="preserve">ГЛАВА 3. </w:t>
      </w:r>
      <w:r w:rsidR="00504B16">
        <w:t>ТЕХНИЧЕСКОЕ ЗАДАНИЕ</w:t>
      </w:r>
      <w:bookmarkEnd w:id="16"/>
    </w:p>
    <w:p w:rsidR="00977242" w:rsidRDefault="00977242" w:rsidP="00977242">
      <w:r>
        <w:t>Цель:</w:t>
      </w:r>
    </w:p>
    <w:p w:rsidR="00977242" w:rsidRPr="00977242" w:rsidRDefault="00977242" w:rsidP="00977242">
      <w:r>
        <w:t xml:space="preserve">Требуется создать </w:t>
      </w:r>
      <w:r w:rsidR="005D3500">
        <w:t>мобильное приложение</w:t>
      </w:r>
      <w:r>
        <w:t xml:space="preserve"> на языке </w:t>
      </w:r>
      <w:r>
        <w:rPr>
          <w:lang w:val="en-US"/>
        </w:rPr>
        <w:t>Swift</w:t>
      </w:r>
      <w:r w:rsidRPr="00A57DE4">
        <w:t xml:space="preserve"> </w:t>
      </w:r>
      <w:r>
        <w:t xml:space="preserve">для платформы </w:t>
      </w:r>
      <w:r>
        <w:rPr>
          <w:lang w:val="en-US"/>
        </w:rPr>
        <w:t>iOS</w:t>
      </w:r>
      <w:r>
        <w:t>.</w:t>
      </w:r>
      <w:r>
        <w:tab/>
      </w:r>
      <w:r>
        <w:tab/>
      </w:r>
    </w:p>
    <w:p w:rsidR="00977242" w:rsidRDefault="00977242" w:rsidP="00977242">
      <w:r>
        <w:t>Задачи:</w:t>
      </w:r>
    </w:p>
    <w:p w:rsidR="00977242" w:rsidRDefault="00977242" w:rsidP="00977242"/>
    <w:p w:rsidR="007920B8" w:rsidRPr="00A57DE4" w:rsidRDefault="007920B8" w:rsidP="009234B4">
      <w:pPr>
        <w:numPr>
          <w:ilvl w:val="0"/>
          <w:numId w:val="7"/>
        </w:numPr>
      </w:pPr>
      <w:r>
        <w:t xml:space="preserve">Поддерживаемое устройство: </w:t>
      </w:r>
      <w:r>
        <w:rPr>
          <w:lang w:val="en-US"/>
        </w:rPr>
        <w:t>iPhone</w:t>
      </w:r>
    </w:p>
    <w:p w:rsidR="00977242" w:rsidRPr="00977242" w:rsidRDefault="00977242" w:rsidP="009234B4">
      <w:pPr>
        <w:numPr>
          <w:ilvl w:val="0"/>
          <w:numId w:val="7"/>
        </w:numPr>
      </w:pPr>
      <w:r>
        <w:t xml:space="preserve">Используемая версия </w:t>
      </w:r>
      <w:r>
        <w:rPr>
          <w:lang w:val="en-US"/>
        </w:rPr>
        <w:t>iOS</w:t>
      </w:r>
      <w:r>
        <w:t xml:space="preserve">: </w:t>
      </w:r>
      <w:r w:rsidRPr="00A57DE4">
        <w:t>9.3.</w:t>
      </w:r>
    </w:p>
    <w:p w:rsidR="00977242" w:rsidRDefault="00977242" w:rsidP="009234B4">
      <w:pPr>
        <w:numPr>
          <w:ilvl w:val="0"/>
          <w:numId w:val="7"/>
        </w:numPr>
      </w:pPr>
      <w:r>
        <w:t>Использование только портретной ориентации.</w:t>
      </w:r>
    </w:p>
    <w:p w:rsidR="007920B8" w:rsidRDefault="005D3500" w:rsidP="009234B4">
      <w:pPr>
        <w:numPr>
          <w:ilvl w:val="0"/>
          <w:numId w:val="7"/>
        </w:numPr>
      </w:pPr>
      <w:r>
        <w:t xml:space="preserve">Использование </w:t>
      </w:r>
      <w:r>
        <w:rPr>
          <w:lang w:val="en-US"/>
        </w:rPr>
        <w:t>API</w:t>
      </w:r>
      <w:r w:rsidRPr="005D3500">
        <w:t xml:space="preserve"> </w:t>
      </w:r>
      <w:r>
        <w:rPr>
          <w:lang w:val="en-US"/>
        </w:rPr>
        <w:t>openwethermap</w:t>
      </w:r>
      <w:r>
        <w:t>.</w:t>
      </w:r>
      <w:r w:rsidRPr="005D3500">
        <w:t xml:space="preserve"> </w:t>
      </w:r>
    </w:p>
    <w:p w:rsidR="005D3500" w:rsidRDefault="005D3500" w:rsidP="009234B4">
      <w:pPr>
        <w:numPr>
          <w:ilvl w:val="0"/>
          <w:numId w:val="7"/>
        </w:numPr>
      </w:pPr>
      <w:r>
        <w:t>Реализация геолокации.</w:t>
      </w:r>
    </w:p>
    <w:p w:rsidR="005D3500" w:rsidRDefault="005D3500" w:rsidP="009234B4">
      <w:pPr>
        <w:numPr>
          <w:ilvl w:val="0"/>
          <w:numId w:val="7"/>
        </w:numPr>
      </w:pPr>
      <w:r>
        <w:t>Реализация поиска по городу.</w:t>
      </w:r>
    </w:p>
    <w:p w:rsidR="005D3500" w:rsidRPr="005D3500" w:rsidRDefault="005D3500" w:rsidP="009234B4">
      <w:pPr>
        <w:numPr>
          <w:ilvl w:val="0"/>
          <w:numId w:val="7"/>
        </w:numPr>
      </w:pPr>
      <w:r>
        <w:t>Вывод информации о погоде пользователю.</w:t>
      </w:r>
    </w:p>
    <w:p w:rsidR="00080756" w:rsidRPr="00504B16" w:rsidRDefault="00080756" w:rsidP="00485D57"/>
    <w:p w:rsidR="007920B8" w:rsidRDefault="007920B8" w:rsidP="007920B8">
      <w:pPr>
        <w:pStyle w:val="af6"/>
        <w:spacing w:after="120"/>
      </w:pPr>
      <w:bookmarkStart w:id="20" w:name="_Toc452857035"/>
      <w:r>
        <w:lastRenderedPageBreak/>
        <w:t>ГЛАВА 4. РАЗРАБОТКА</w:t>
      </w:r>
      <w:bookmarkEnd w:id="20"/>
    </w:p>
    <w:p w:rsidR="00485D57" w:rsidRDefault="007920B8" w:rsidP="006B0D6F">
      <w:pPr>
        <w:pStyle w:val="2"/>
        <w:numPr>
          <w:ilvl w:val="0"/>
          <w:numId w:val="0"/>
        </w:numPr>
        <w:ind w:left="3539" w:firstLine="1"/>
      </w:pPr>
      <w:bookmarkStart w:id="21" w:name="_Toc452857036"/>
      <w:r>
        <w:t xml:space="preserve">4.1. </w:t>
      </w:r>
      <w:r w:rsidR="00496733" w:rsidRPr="00496733">
        <w:t>openweathermap</w:t>
      </w:r>
      <w:bookmarkEnd w:id="21"/>
    </w:p>
    <w:p w:rsidR="00600053" w:rsidRPr="00496733" w:rsidRDefault="00600053" w:rsidP="00600053">
      <w:r>
        <w:t xml:space="preserve">Для реализации приложения </w:t>
      </w:r>
      <w:r w:rsidR="004E5A1F">
        <w:t xml:space="preserve">берем информацию с </w:t>
      </w:r>
      <w:r w:rsidR="00496733">
        <w:t>openweathermap</w:t>
      </w:r>
    </w:p>
    <w:p w:rsidR="00496733" w:rsidRPr="00496733" w:rsidRDefault="00305294" w:rsidP="00600053">
      <w:r>
        <w:t>(</w:t>
      </w:r>
      <w:r w:rsidR="00496733">
        <w:t>рис 4.1)</w:t>
      </w:r>
      <w:r>
        <w:t>.</w:t>
      </w:r>
    </w:p>
    <w:p w:rsidR="00600053" w:rsidRPr="004E5A1F" w:rsidRDefault="00305294" w:rsidP="00600053">
      <w:pPr>
        <w:pStyle w:val="aa"/>
        <w:rPr>
          <w:b w:val="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201.6pt">
            <v:imagedata r:id="rId8" o:title="Безымянный"/>
          </v:shape>
        </w:pict>
      </w:r>
    </w:p>
    <w:p w:rsidR="00600053" w:rsidRPr="00305294" w:rsidRDefault="00496733" w:rsidP="00496733">
      <w:pPr>
        <w:jc w:val="center"/>
        <w:rPr>
          <w:sz w:val="24"/>
          <w:szCs w:val="24"/>
        </w:rPr>
      </w:pPr>
      <w:r w:rsidRPr="00496733">
        <w:rPr>
          <w:sz w:val="24"/>
          <w:szCs w:val="24"/>
        </w:rPr>
        <w:t>Рис</w:t>
      </w:r>
      <w:r w:rsidRPr="00305294">
        <w:rPr>
          <w:sz w:val="24"/>
          <w:szCs w:val="24"/>
        </w:rPr>
        <w:t xml:space="preserve"> 4.1 </w:t>
      </w:r>
      <w:r>
        <w:rPr>
          <w:sz w:val="24"/>
          <w:szCs w:val="24"/>
          <w:lang w:val="en-US"/>
        </w:rPr>
        <w:t>openweathermap</w:t>
      </w:r>
    </w:p>
    <w:p w:rsidR="006B0D6F" w:rsidRDefault="006B0D6F" w:rsidP="006B0D6F"/>
    <w:p w:rsidR="006B0D6F" w:rsidRPr="00A57DE4" w:rsidRDefault="006B0D6F" w:rsidP="006B0D6F">
      <w:pPr>
        <w:pStyle w:val="2"/>
        <w:numPr>
          <w:ilvl w:val="0"/>
          <w:numId w:val="0"/>
        </w:numPr>
        <w:ind w:left="1417" w:firstLine="707"/>
      </w:pPr>
      <w:bookmarkStart w:id="22" w:name="_Toc452857037"/>
      <w:r>
        <w:t xml:space="preserve">4.2. Создание проекта в </w:t>
      </w:r>
      <w:r>
        <w:rPr>
          <w:lang w:val="en-US"/>
        </w:rPr>
        <w:t>Xcode</w:t>
      </w:r>
      <w:bookmarkEnd w:id="22"/>
    </w:p>
    <w:p w:rsidR="006B0D6F" w:rsidRDefault="006B0D6F" w:rsidP="00186472">
      <w:r>
        <w:t xml:space="preserve">Необходимо создать проект с использованием языка </w:t>
      </w:r>
      <w:r>
        <w:rPr>
          <w:lang w:val="en-US"/>
        </w:rPr>
        <w:t>Swift</w:t>
      </w:r>
      <w:r w:rsidR="00186472">
        <w:t xml:space="preserve">. </w:t>
      </w:r>
      <w:r>
        <w:rPr>
          <w:lang w:val="en-US"/>
        </w:rPr>
        <w:t xml:space="preserve">Создание Xcode </w:t>
      </w:r>
      <w:r>
        <w:t>проекта (</w:t>
      </w:r>
      <w:r w:rsidR="00186472">
        <w:t>рис 4.2</w:t>
      </w:r>
      <w:r w:rsidRPr="00D12C19">
        <w:t>)</w:t>
      </w:r>
      <w:r w:rsidR="00305294">
        <w:t>.</w:t>
      </w:r>
    </w:p>
    <w:p w:rsidR="00D12C19" w:rsidRDefault="00305294" w:rsidP="00D12C19">
      <w:pPr>
        <w:keepNext/>
        <w:jc w:val="center"/>
      </w:pPr>
      <w:r>
        <w:pict>
          <v:shape id="_x0000_i1026" type="#_x0000_t75" style="width:324pt;height:3in">
            <v:imagedata r:id="rId9" o:title="JE6u8Wt7bs8"/>
          </v:shape>
        </w:pict>
      </w:r>
    </w:p>
    <w:p w:rsidR="006B0D6F" w:rsidRDefault="00D12C19" w:rsidP="00D12C19">
      <w:pPr>
        <w:pStyle w:val="aa"/>
      </w:pPr>
      <w:bookmarkStart w:id="23" w:name="_Ref452566779"/>
      <w:r w:rsidRPr="00D12C19">
        <w:rPr>
          <w:b w:val="0"/>
        </w:rPr>
        <w:t>Рис 4.</w:t>
      </w:r>
      <w:bookmarkEnd w:id="23"/>
      <w:r w:rsidR="00186472">
        <w:rPr>
          <w:b w:val="0"/>
        </w:rPr>
        <w:t>2</w:t>
      </w:r>
      <w:r>
        <w:t xml:space="preserve"> </w:t>
      </w:r>
      <w:r w:rsidRPr="006B0D6F">
        <w:rPr>
          <w:b w:val="0"/>
        </w:rPr>
        <w:t>Создание Xcode проекта</w:t>
      </w:r>
    </w:p>
    <w:p w:rsidR="006B0D6F" w:rsidRDefault="006B0D6F" w:rsidP="006B0D6F"/>
    <w:p w:rsidR="006B0D6F" w:rsidRDefault="006B0D6F" w:rsidP="00191BD4">
      <w:r>
        <w:lastRenderedPageBreak/>
        <w:t>Настройка проекта по требованиям технического задания</w:t>
      </w:r>
      <w:r w:rsidR="00C22F56">
        <w:t xml:space="preserve">. Указываем версию </w:t>
      </w:r>
      <w:r w:rsidR="00C22F56">
        <w:rPr>
          <w:lang w:val="en-US"/>
        </w:rPr>
        <w:t>iOS</w:t>
      </w:r>
      <w:r w:rsidR="00C22F56">
        <w:t>, устройство, для которого будет разрабат</w:t>
      </w:r>
      <w:r w:rsidR="00075E9D">
        <w:t>ываться приложение и ориентацию (</w:t>
      </w:r>
      <w:r w:rsidR="00186472">
        <w:t>рис 4.3</w:t>
      </w:r>
      <w:r w:rsidR="00075E9D" w:rsidRPr="00075E9D">
        <w:t>)</w:t>
      </w:r>
      <w:r w:rsidR="00EC1A40">
        <w:t>.</w:t>
      </w:r>
    </w:p>
    <w:p w:rsidR="00C22F56" w:rsidRDefault="00C22F56" w:rsidP="006B0D6F">
      <w:pPr>
        <w:ind w:firstLine="0"/>
      </w:pPr>
      <w:r>
        <w:tab/>
      </w:r>
    </w:p>
    <w:p w:rsidR="00D12C19" w:rsidRDefault="00186472" w:rsidP="00D12C19">
      <w:pPr>
        <w:keepNext/>
        <w:ind w:firstLine="0"/>
      </w:pPr>
      <w:r>
        <w:t xml:space="preserve">   </w:t>
      </w:r>
      <w:r w:rsidR="00305294">
        <w:pict>
          <v:shape id="_x0000_i1027" type="#_x0000_t75" style="width:475.2pt;height:324pt">
            <v:imagedata r:id="rId10" o:title="KvSVlY5RzrU"/>
          </v:shape>
        </w:pict>
      </w:r>
    </w:p>
    <w:p w:rsidR="008C6720" w:rsidRDefault="00D12C19" w:rsidP="00186472">
      <w:pPr>
        <w:pStyle w:val="aa"/>
        <w:rPr>
          <w:b w:val="0"/>
        </w:rPr>
      </w:pPr>
      <w:bookmarkStart w:id="24" w:name="_Ref452566840"/>
      <w:r>
        <w:rPr>
          <w:b w:val="0"/>
        </w:rPr>
        <w:t>Р</w:t>
      </w:r>
      <w:r w:rsidRPr="00D12C19">
        <w:rPr>
          <w:b w:val="0"/>
        </w:rPr>
        <w:t>ис 4.</w:t>
      </w:r>
      <w:bookmarkEnd w:id="24"/>
      <w:r w:rsidR="00186472">
        <w:rPr>
          <w:b w:val="0"/>
        </w:rPr>
        <w:t>3</w:t>
      </w:r>
      <w:r>
        <w:t xml:space="preserve"> </w:t>
      </w:r>
      <w:r w:rsidRPr="00075E9D">
        <w:rPr>
          <w:b w:val="0"/>
        </w:rPr>
        <w:t>Настройка проекта</w:t>
      </w:r>
    </w:p>
    <w:p w:rsidR="00186472" w:rsidRPr="00186472" w:rsidRDefault="00186472" w:rsidP="00186472"/>
    <w:p w:rsidR="00075E9D" w:rsidRDefault="008C6720" w:rsidP="008C6720">
      <w:pPr>
        <w:pStyle w:val="2"/>
        <w:numPr>
          <w:ilvl w:val="0"/>
          <w:numId w:val="0"/>
        </w:numPr>
        <w:ind w:left="2125" w:firstLine="707"/>
      </w:pPr>
      <w:bookmarkStart w:id="25" w:name="_Toc452857038"/>
      <w:r>
        <w:t>4.3. Разработка интерфейса</w:t>
      </w:r>
      <w:bookmarkEnd w:id="25"/>
    </w:p>
    <w:p w:rsidR="008C6720" w:rsidRPr="00D12C19" w:rsidRDefault="008C6720" w:rsidP="00A5166B">
      <w:r>
        <w:t xml:space="preserve">Необходимо создать </w:t>
      </w:r>
      <w:r>
        <w:rPr>
          <w:lang w:val="en-US"/>
        </w:rPr>
        <w:t>ViewController</w:t>
      </w:r>
      <w:r w:rsidR="00715817">
        <w:t xml:space="preserve"> с реализацией </w:t>
      </w:r>
      <w:r w:rsidR="00715817" w:rsidRPr="00715817">
        <w:t>AutoLayout</w:t>
      </w:r>
      <w:r w:rsidR="00201357">
        <w:t>.</w:t>
      </w:r>
      <w:r w:rsidR="00186472">
        <w:t xml:space="preserve"> </w:t>
      </w:r>
      <w:r>
        <w:t xml:space="preserve">Внешний вид </w:t>
      </w:r>
      <w:r w:rsidR="00186472">
        <w:t xml:space="preserve">интерфейса </w:t>
      </w:r>
      <w:r w:rsidR="00186472" w:rsidRPr="00A57DE4">
        <w:t>изображен</w:t>
      </w:r>
      <w:r>
        <w:t xml:space="preserve"> на </w:t>
      </w:r>
      <w:r w:rsidR="00186472">
        <w:t>рис 4.4</w:t>
      </w:r>
      <w:r w:rsidR="00305294">
        <w:t>.</w:t>
      </w:r>
    </w:p>
    <w:p w:rsidR="00D12C19" w:rsidRDefault="00186472" w:rsidP="00186472">
      <w:pPr>
        <w:keepNext/>
        <w:ind w:firstLine="0"/>
      </w:pPr>
      <w:r>
        <w:lastRenderedPageBreak/>
        <w:t xml:space="preserve">          </w:t>
      </w:r>
      <w:r w:rsidR="00A51F66">
        <w:t xml:space="preserve">      </w:t>
      </w:r>
      <w:r>
        <w:t xml:space="preserve">         </w:t>
      </w:r>
      <w:r w:rsidR="00305294">
        <w:rPr>
          <w:lang w:val="en-US"/>
        </w:rPr>
        <w:pict>
          <v:shape id="_x0000_i1028" type="#_x0000_t75" style="width:302.4pt;height:511.2pt">
            <v:imagedata r:id="rId11" o:title="G36qdiAaja0"/>
          </v:shape>
        </w:pict>
      </w:r>
    </w:p>
    <w:p w:rsidR="00E84685" w:rsidRPr="00186472" w:rsidRDefault="00D12C19" w:rsidP="00186472">
      <w:pPr>
        <w:pStyle w:val="aa"/>
        <w:rPr>
          <w:b w:val="0"/>
        </w:rPr>
      </w:pPr>
      <w:bookmarkStart w:id="26" w:name="_Ref452566909"/>
      <w:r>
        <w:rPr>
          <w:b w:val="0"/>
        </w:rPr>
        <w:t>Р</w:t>
      </w:r>
      <w:r w:rsidRPr="00D12C19">
        <w:rPr>
          <w:b w:val="0"/>
        </w:rPr>
        <w:t>ис 4.</w:t>
      </w:r>
      <w:bookmarkEnd w:id="26"/>
      <w:r w:rsidR="00186472">
        <w:rPr>
          <w:b w:val="0"/>
        </w:rPr>
        <w:t>4</w:t>
      </w:r>
      <w:r w:rsidRPr="00D12C19">
        <w:rPr>
          <w:b w:val="0"/>
        </w:rPr>
        <w:t xml:space="preserve"> В</w:t>
      </w:r>
      <w:r w:rsidRPr="00D12C19">
        <w:rPr>
          <w:b w:val="0"/>
          <w:szCs w:val="24"/>
        </w:rPr>
        <w:t xml:space="preserve">нешний вид интерфейса </w:t>
      </w:r>
    </w:p>
    <w:p w:rsidR="00E84685" w:rsidRDefault="00E84685" w:rsidP="00FA296F"/>
    <w:p w:rsidR="000656A8" w:rsidRPr="00A57DE4" w:rsidRDefault="000656A8" w:rsidP="000656A8">
      <w:r>
        <w:t xml:space="preserve">После создания контроллеров необходимо реализовать </w:t>
      </w:r>
      <w:r>
        <w:rPr>
          <w:lang w:val="en-US"/>
        </w:rPr>
        <w:t>autolayout</w:t>
      </w:r>
      <w:r>
        <w:t xml:space="preserve"> для правильного отображения элементов на устройствах разных диагоналей экрана.</w:t>
      </w:r>
    </w:p>
    <w:p w:rsidR="000656A8" w:rsidRDefault="000656A8" w:rsidP="000656A8">
      <w:r>
        <w:t xml:space="preserve">Настройка </w:t>
      </w:r>
      <w:r w:rsidRPr="00EC1A40">
        <w:t>constraints</w:t>
      </w:r>
      <w:r>
        <w:t xml:space="preserve"> (ограничения) изображена на</w:t>
      </w:r>
      <w:r w:rsidR="00FB239E">
        <w:t xml:space="preserve"> рис4</w:t>
      </w:r>
      <w:r w:rsidR="00D12C19">
        <w:t>.</w:t>
      </w:r>
      <w:r w:rsidR="00FB239E">
        <w:t>5.</w:t>
      </w:r>
      <w:r>
        <w:t xml:space="preserve"> </w:t>
      </w:r>
      <w:r w:rsidRPr="00EC1A40">
        <w:t>Аналогично настраивается для всех контроллеров.</w:t>
      </w:r>
    </w:p>
    <w:p w:rsidR="00186472" w:rsidRDefault="00A51F66" w:rsidP="000656A8">
      <w:r>
        <w:lastRenderedPageBreak/>
        <w:t xml:space="preserve">          </w:t>
      </w:r>
      <w:r w:rsidR="00305294">
        <w:pict>
          <v:shape id="_x0000_i1029" type="#_x0000_t75" style="width:324pt;height:511.2pt">
            <v:imagedata r:id="rId12" o:title="Снимок экрана 2016-05-25 в 20.42"/>
          </v:shape>
        </w:pict>
      </w:r>
    </w:p>
    <w:p w:rsidR="00E84685" w:rsidRPr="00186472" w:rsidRDefault="00A51F66" w:rsidP="00A51F66">
      <w:pPr>
        <w:pStyle w:val="aa"/>
        <w:jc w:val="both"/>
        <w:rPr>
          <w:lang w:val="en-US"/>
        </w:rPr>
      </w:pPr>
      <w:bookmarkStart w:id="27" w:name="_Ref452567039"/>
      <w:r>
        <w:rPr>
          <w:b w:val="0"/>
          <w:bCs w:val="0"/>
          <w:sz w:val="28"/>
          <w:szCs w:val="28"/>
        </w:rPr>
        <w:t xml:space="preserve">                                                  </w:t>
      </w:r>
      <w:r w:rsidR="00D12C19" w:rsidRPr="00D12C19">
        <w:rPr>
          <w:b w:val="0"/>
        </w:rPr>
        <w:t>Рис</w:t>
      </w:r>
      <w:r w:rsidR="00D12C19" w:rsidRPr="00186472">
        <w:rPr>
          <w:b w:val="0"/>
          <w:lang w:val="en-US"/>
        </w:rPr>
        <w:t xml:space="preserve"> 4.</w:t>
      </w:r>
      <w:bookmarkEnd w:id="27"/>
      <w:r w:rsidR="00FB239E">
        <w:rPr>
          <w:b w:val="0"/>
        </w:rPr>
        <w:t>5</w:t>
      </w:r>
      <w:r w:rsidR="00D12C19" w:rsidRPr="00186472">
        <w:rPr>
          <w:lang w:val="en-US"/>
        </w:rPr>
        <w:t xml:space="preserve"> </w:t>
      </w:r>
      <w:r w:rsidR="00D12C19" w:rsidRPr="00EC1A40">
        <w:rPr>
          <w:b w:val="0"/>
          <w:lang w:val="en-US"/>
        </w:rPr>
        <w:t>AutoLayout</w:t>
      </w:r>
    </w:p>
    <w:p w:rsidR="00852EC9" w:rsidRPr="00186472" w:rsidRDefault="00852EC9" w:rsidP="00B873CB">
      <w:pPr>
        <w:pStyle w:val="2"/>
        <w:numPr>
          <w:ilvl w:val="0"/>
          <w:numId w:val="0"/>
        </w:numPr>
        <w:rPr>
          <w:lang w:val="en-US"/>
        </w:rPr>
      </w:pPr>
    </w:p>
    <w:p w:rsidR="00852EC9" w:rsidRPr="00A57DE4" w:rsidRDefault="00852EC9" w:rsidP="00852EC9">
      <w:pPr>
        <w:pStyle w:val="2"/>
        <w:numPr>
          <w:ilvl w:val="0"/>
          <w:numId w:val="0"/>
        </w:numPr>
        <w:jc w:val="center"/>
      </w:pPr>
      <w:bookmarkStart w:id="28" w:name="_Toc452857039"/>
      <w:r w:rsidRPr="00A57DE4">
        <w:t>4.4. Работа с кодом</w:t>
      </w:r>
      <w:bookmarkEnd w:id="28"/>
    </w:p>
    <w:p w:rsidR="00852EC9" w:rsidRDefault="00852EC9" w:rsidP="000A7CA8">
      <w:r w:rsidRPr="00A57DE4">
        <w:tab/>
      </w:r>
      <w:r w:rsidR="000A7CA8">
        <w:t xml:space="preserve">Для начала нам необходимо создать приватную константу, выполняющую основной запрос к </w:t>
      </w:r>
      <w:r w:rsidR="000A7CA8">
        <w:rPr>
          <w:lang w:val="en-US"/>
        </w:rPr>
        <w:t>API</w:t>
      </w:r>
      <w:r w:rsidR="000A7CA8">
        <w:t xml:space="preserve">.  </w:t>
      </w:r>
    </w:p>
    <w:p w:rsidR="000A7CA8" w:rsidRDefault="000A7CA8" w:rsidP="000A7CA8"/>
    <w:p w:rsidR="000A7CA8" w:rsidRDefault="000A7CA8" w:rsidP="000A7CA8"/>
    <w:p w:rsidR="000A7CA8" w:rsidRDefault="000A7CA8" w:rsidP="000A7C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A7CA8">
        <w:rPr>
          <w:rFonts w:ascii="Courier New" w:hAnsi="Courier New" w:cs="Courier New"/>
          <w:sz w:val="24"/>
          <w:szCs w:val="24"/>
          <w:lang w:val="en-US"/>
        </w:rPr>
        <w:lastRenderedPageBreak/>
        <w:t>private let openWeatherMapBaseURL = "http://api.openweathermap.org/data/2.5/weather"</w:t>
      </w:r>
    </w:p>
    <w:p w:rsidR="000A7CA8" w:rsidRDefault="000A7CA8" w:rsidP="000A7CA8">
      <w:pPr>
        <w:rPr>
          <w:rFonts w:ascii="Courier New" w:hAnsi="Courier New" w:cs="Courier New"/>
          <w:sz w:val="24"/>
          <w:szCs w:val="24"/>
          <w:lang w:val="en-US"/>
        </w:rPr>
      </w:pPr>
    </w:p>
    <w:p w:rsidR="000A7CA8" w:rsidRDefault="000A7CA8" w:rsidP="000A7CA8">
      <w:r>
        <w:t xml:space="preserve">Создаем приватную константу, хранящую </w:t>
      </w:r>
      <w:r>
        <w:rPr>
          <w:lang w:val="en-US"/>
        </w:rPr>
        <w:t>API</w:t>
      </w:r>
      <w:r w:rsidRPr="000A7CA8">
        <w:t xml:space="preserve"> </w:t>
      </w:r>
      <w:r>
        <w:t>ключ приложения.</w:t>
      </w:r>
    </w:p>
    <w:p w:rsidR="000A7CA8" w:rsidRDefault="000A7CA8" w:rsidP="000A7CA8"/>
    <w:p w:rsidR="000A7CA8" w:rsidRDefault="000A7CA8" w:rsidP="000A7CA8">
      <w:pPr>
        <w:jc w:val="left"/>
        <w:rPr>
          <w:rFonts w:ascii="Courier New" w:hAnsi="Courier New" w:cs="Courier New"/>
          <w:sz w:val="24"/>
          <w:szCs w:val="24"/>
        </w:rPr>
      </w:pPr>
      <w:r w:rsidRPr="000A7CA8">
        <w:rPr>
          <w:rFonts w:ascii="Courier New" w:hAnsi="Courier New" w:cs="Courier New"/>
          <w:sz w:val="24"/>
          <w:szCs w:val="24"/>
        </w:rPr>
        <w:t>private let openWeatherMapAPIKey = "fa3d632fc21c3dc944b6e5aabce59b72"</w:t>
      </w:r>
    </w:p>
    <w:p w:rsidR="000A7CA8" w:rsidRDefault="000A7CA8" w:rsidP="00B873CB">
      <w:pPr>
        <w:rPr>
          <w:rFonts w:ascii="Courier New" w:hAnsi="Courier New" w:cs="Courier New"/>
          <w:sz w:val="24"/>
          <w:szCs w:val="24"/>
        </w:rPr>
      </w:pPr>
    </w:p>
    <w:p w:rsidR="00B873CB" w:rsidRPr="00B873CB" w:rsidRDefault="00B873CB" w:rsidP="00B873CB">
      <w:r w:rsidRPr="00B873CB">
        <w:t>Создаем четыре переменные: icon для хранения изображения о состоянии погоды, backgroundColor для хранения изображений background'a, меняющиеся в соответствии о состоянии погоды, refreshControl для обновления состояния погоды, locationManager для использования геолокации.</w:t>
      </w:r>
    </w:p>
    <w:p w:rsidR="00B873CB" w:rsidRPr="00B873CB" w:rsidRDefault="00B873CB" w:rsidP="00B873CB">
      <w:pPr>
        <w:rPr>
          <w:rFonts w:ascii="Courier New" w:hAnsi="Courier New" w:cs="Courier New"/>
          <w:sz w:val="24"/>
          <w:szCs w:val="24"/>
        </w:rPr>
      </w:pPr>
    </w:p>
    <w:p w:rsidR="00B873CB" w:rsidRPr="00B873CB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73CB">
        <w:rPr>
          <w:rFonts w:ascii="Courier New" w:hAnsi="Courier New" w:cs="Courier New"/>
          <w:sz w:val="24"/>
          <w:szCs w:val="24"/>
          <w:lang w:val="en-US"/>
        </w:rPr>
        <w:t xml:space="preserve">var icon: UIImage? </w:t>
      </w:r>
    </w:p>
    <w:p w:rsidR="00B873CB" w:rsidRPr="00B873CB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B873CB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873CB">
        <w:rPr>
          <w:rFonts w:ascii="Courier New" w:hAnsi="Courier New" w:cs="Courier New"/>
          <w:sz w:val="24"/>
          <w:szCs w:val="24"/>
          <w:lang w:val="en-US"/>
        </w:rPr>
        <w:t>var backgroundColor: String?</w:t>
      </w:r>
    </w:p>
    <w:p w:rsidR="00B873CB" w:rsidRPr="00B873CB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305294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05294">
        <w:rPr>
          <w:rFonts w:ascii="Courier New" w:hAnsi="Courier New" w:cs="Courier New"/>
          <w:sz w:val="24"/>
          <w:szCs w:val="24"/>
          <w:lang w:val="en-US"/>
        </w:rPr>
        <w:t>var refreshControl = UIRefreshControl()</w:t>
      </w:r>
    </w:p>
    <w:p w:rsidR="00B873CB" w:rsidRPr="00305294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305294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05294">
        <w:rPr>
          <w:rFonts w:ascii="Courier New" w:hAnsi="Courier New" w:cs="Courier New"/>
          <w:sz w:val="24"/>
          <w:szCs w:val="24"/>
          <w:lang w:val="en-US"/>
        </w:rPr>
        <w:t>var locationManager: CLLocationManager = CLLocationManager()</w:t>
      </w:r>
    </w:p>
    <w:p w:rsidR="00B873CB" w:rsidRPr="00305294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B873CB" w:rsidRDefault="00B873CB" w:rsidP="00B873CB">
      <w:pPr>
        <w:jc w:val="left"/>
      </w:pPr>
      <w:r w:rsidRPr="00B873CB">
        <w:t>Объявляем функцию, которая будет считывать геолокацию один раз, после первого её получения останавливаться. Из данных геолокации используем только географические координаты широты и долготы.</w:t>
      </w:r>
    </w:p>
    <w:p w:rsidR="00B873CB" w:rsidRDefault="00B873CB" w:rsidP="00B873CB">
      <w:pPr>
        <w:jc w:val="left"/>
      </w:pPr>
    </w:p>
    <w:p w:rsidR="00B873CB" w:rsidRDefault="00B873CB" w:rsidP="00B873CB">
      <w:pPr>
        <w:jc w:val="left"/>
      </w:pPr>
      <w:r>
        <w:tab/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func locationManager(manager: CLLocationManager, didUpdateLocations locations: [CLLocation]) {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currentLocation = locations.last! as CLLocation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if (currentLocation.horizontalAccuracy &gt; 0) {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locationManager.stopUpdatingLocation()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coords = CLLocationCoordinate2DMake(currentLocation.coordinate.latitude, currentLocation.coordinate.longitude)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print(coords)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self.weatherFor(coords)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</w:rPr>
      </w:pPr>
      <w:r w:rsidRPr="007D0011">
        <w:rPr>
          <w:rFonts w:ascii="Courier New" w:hAnsi="Courier New" w:cs="Courier New"/>
          <w:sz w:val="24"/>
          <w:szCs w:val="24"/>
        </w:rPr>
        <w:t>}</w:t>
      </w: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</w:rPr>
      </w:pPr>
    </w:p>
    <w:p w:rsidR="00B873CB" w:rsidRPr="007D0011" w:rsidRDefault="00B873CB" w:rsidP="007D0011">
      <w:pPr>
        <w:rPr>
          <w:rFonts w:ascii="Courier New" w:hAnsi="Courier New" w:cs="Courier New"/>
          <w:sz w:val="24"/>
          <w:szCs w:val="24"/>
        </w:rPr>
      </w:pPr>
    </w:p>
    <w:p w:rsidR="00B873CB" w:rsidRDefault="00B873CB" w:rsidP="007D0011">
      <w:pPr>
        <w:rPr>
          <w:rFonts w:ascii="Courier New" w:hAnsi="Courier New" w:cs="Courier New"/>
          <w:sz w:val="24"/>
          <w:szCs w:val="24"/>
        </w:rPr>
      </w:pPr>
      <w:r w:rsidRPr="007D0011">
        <w:rPr>
          <w:rFonts w:ascii="Courier New" w:hAnsi="Courier New" w:cs="Courier New"/>
          <w:sz w:val="24"/>
          <w:szCs w:val="24"/>
        </w:rPr>
        <w:t>}</w:t>
      </w:r>
    </w:p>
    <w:p w:rsidR="007D0011" w:rsidRDefault="007D0011" w:rsidP="007D0011">
      <w:pPr>
        <w:rPr>
          <w:rFonts w:ascii="Courier New" w:hAnsi="Courier New" w:cs="Courier New"/>
          <w:sz w:val="24"/>
          <w:szCs w:val="24"/>
        </w:rPr>
      </w:pPr>
    </w:p>
    <w:p w:rsidR="007D0011" w:rsidRPr="007D0011" w:rsidRDefault="007D0011" w:rsidP="007D0011">
      <w:r w:rsidRPr="007D0011">
        <w:t>При ошибке геолокации или ее отсутствии или при запрете на использование пользователем выводится стандартная информация о погоде по городу Москва</w:t>
      </w:r>
    </w:p>
    <w:p w:rsidR="007D0011" w:rsidRDefault="007D0011" w:rsidP="007D0011">
      <w:pPr>
        <w:rPr>
          <w:rFonts w:ascii="Courier New" w:hAnsi="Courier New" w:cs="Courier New"/>
          <w:sz w:val="24"/>
          <w:szCs w:val="24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func locationManager(manager: CLLocationManager, didFailWithError error: NSError) {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print(error.localizedDescription)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getWeather("Moscow")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</w:rPr>
      </w:pPr>
      <w:r w:rsidRPr="007D0011">
        <w:rPr>
          <w:rFonts w:ascii="Courier New" w:hAnsi="Courier New" w:cs="Courier New"/>
          <w:sz w:val="24"/>
          <w:szCs w:val="24"/>
        </w:rPr>
        <w:t>}</w:t>
      </w:r>
    </w:p>
    <w:p w:rsidR="007D0011" w:rsidRDefault="007D0011" w:rsidP="007D0011">
      <w:pPr>
        <w:jc w:val="left"/>
        <w:rPr>
          <w:rFonts w:ascii="Courier New" w:hAnsi="Courier New" w:cs="Courier New"/>
          <w:sz w:val="24"/>
          <w:szCs w:val="24"/>
        </w:rPr>
      </w:pPr>
    </w:p>
    <w:p w:rsidR="007D0011" w:rsidRDefault="007D0011" w:rsidP="007D0011">
      <w:r w:rsidRPr="007D0011">
        <w:t>Функция, которая получает данные с openWeatherMap по названию города.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func getWeather(city: String) {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session = NSURLSession.sharedSession()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weatherRequestURL = NSURL(string: "\(openWeatherMapBaseURL)?APPID=\(openWeatherMapAPIKey)&amp;q=\(city)")!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dataTask = session.dataTaskWithURL(weatherRequestURL) {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(data: NSData?, response: NSURLResponse?, error: NSError?) in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if let error = error {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print("Error:\n\(error)")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do {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weather = try NSJSONSerialization.JSONObjectWithData(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data!,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options: .MutableContainers) as! [String: AnyObject]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catch let jsonError as NSError {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print("JSON error \(jsonError.description)")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dataTask.resume()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r w:rsidRPr="007D0011">
        <w:t>Реализуем</w:t>
      </w:r>
      <w:r w:rsidRPr="00305294">
        <w:rPr>
          <w:lang w:val="en-US"/>
        </w:rPr>
        <w:t xml:space="preserve"> </w:t>
      </w:r>
      <w:r w:rsidRPr="007D0011">
        <w:t>функцию</w:t>
      </w:r>
      <w:r w:rsidRPr="00305294">
        <w:rPr>
          <w:lang w:val="en-US"/>
        </w:rPr>
        <w:t xml:space="preserve"> </w:t>
      </w:r>
      <w:r w:rsidRPr="007D0011">
        <w:t>обновления</w:t>
      </w:r>
      <w:r w:rsidRPr="00305294">
        <w:rPr>
          <w:lang w:val="en-US"/>
        </w:rPr>
        <w:t xml:space="preserve">. </w:t>
      </w:r>
      <w:r w:rsidRPr="007D0011">
        <w:t xml:space="preserve">Обновляется по </w:t>
      </w:r>
      <w:r w:rsidRPr="007D0011">
        <w:rPr>
          <w:lang w:val="en-US"/>
        </w:rPr>
        <w:t>cityLabel</w:t>
      </w:r>
      <w:r w:rsidRPr="007D0011">
        <w:t xml:space="preserve"> - название города в интерфейсе.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func refresh(sender:AnyObject) {</w:t>
      </w:r>
    </w:p>
    <w:p w:rsidR="007D0011" w:rsidRPr="007D0011" w:rsidRDefault="007D0011" w:rsidP="007D0011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self.getWeather(cityLabel.text!.stringByReplacingOccurrencesOfString(" ", withString: ""))</w:t>
      </w: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self.refreshControl.endRefreshing()</w:t>
      </w:r>
    </w:p>
    <w:p w:rsidR="007D0011" w:rsidRDefault="007D0011" w:rsidP="007D0011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D0011" w:rsidRPr="00305294" w:rsidRDefault="007D0011" w:rsidP="007D0011">
      <w:pPr>
        <w:rPr>
          <w:lang w:val="en-US"/>
        </w:rPr>
      </w:pPr>
      <w:r w:rsidRPr="007D0011">
        <w:lastRenderedPageBreak/>
        <w:t>Реализуем</w:t>
      </w:r>
      <w:r w:rsidRPr="00305294">
        <w:rPr>
          <w:lang w:val="en-US"/>
        </w:rPr>
        <w:t xml:space="preserve"> </w:t>
      </w:r>
      <w:r w:rsidRPr="007D0011">
        <w:t>функцию</w:t>
      </w:r>
      <w:r w:rsidRPr="00305294">
        <w:rPr>
          <w:lang w:val="en-US"/>
        </w:rPr>
        <w:t xml:space="preserve">, </w:t>
      </w:r>
      <w:r w:rsidRPr="007D0011">
        <w:t>которая</w:t>
      </w:r>
      <w:r w:rsidRPr="00305294">
        <w:rPr>
          <w:lang w:val="en-US"/>
        </w:rPr>
        <w:t xml:space="preserve"> </w:t>
      </w:r>
      <w:r w:rsidRPr="007D0011">
        <w:t>получает</w:t>
      </w:r>
      <w:r w:rsidRPr="00305294">
        <w:rPr>
          <w:lang w:val="en-US"/>
        </w:rPr>
        <w:t xml:space="preserve"> </w:t>
      </w:r>
      <w:r w:rsidRPr="007D0011">
        <w:t>данные</w:t>
      </w:r>
      <w:r w:rsidRPr="00305294">
        <w:rPr>
          <w:lang w:val="en-US"/>
        </w:rPr>
        <w:t xml:space="preserve"> </w:t>
      </w:r>
      <w:r w:rsidRPr="007D0011">
        <w:t>с</w:t>
      </w:r>
      <w:r w:rsidRPr="00305294">
        <w:rPr>
          <w:lang w:val="en-US"/>
        </w:rPr>
        <w:t xml:space="preserve"> </w:t>
      </w:r>
      <w:r w:rsidRPr="007D0011">
        <w:rPr>
          <w:lang w:val="en-US"/>
        </w:rPr>
        <w:t>openWeatherMap</w:t>
      </w:r>
      <w:r w:rsidRPr="00305294">
        <w:rPr>
          <w:lang w:val="en-US"/>
        </w:rPr>
        <w:t xml:space="preserve"> </w:t>
      </w:r>
      <w:r w:rsidRPr="007D0011">
        <w:t>по</w:t>
      </w:r>
      <w:r w:rsidRPr="00305294">
        <w:rPr>
          <w:lang w:val="en-US"/>
        </w:rPr>
        <w:t xml:space="preserve"> </w:t>
      </w:r>
      <w:r w:rsidRPr="007D0011">
        <w:t>геолокации</w:t>
      </w:r>
      <w:r w:rsidRPr="00305294">
        <w:rPr>
          <w:lang w:val="en-US"/>
        </w:rPr>
        <w:t>.</w:t>
      </w:r>
    </w:p>
    <w:p w:rsidR="007D0011" w:rsidRPr="00305294" w:rsidRDefault="007D0011" w:rsidP="007D0011">
      <w:pPr>
        <w:rPr>
          <w:lang w:val="en-US"/>
        </w:rPr>
      </w:pPr>
    </w:p>
    <w:p w:rsidR="007D0011" w:rsidRPr="00305294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func weatherFor(geo: CLLocationCoordinate2D) {</w:t>
      </w:r>
    </w:p>
    <w:p w:rsidR="007D0011" w:rsidRPr="00305294" w:rsidRDefault="007D0011" w:rsidP="007D0011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 xml:space="preserve">let session = NSURLSession.sharedSession() 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weatherRequestURL = NSURL(string: "http://api.openweathermap.org/data/2.5/weather?lat=\(geo.latitude)&amp;lon=\(geo.longitude)&amp;appid=fa3d632fc21c3dc944b6e5aabce59b72")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175F00" w:rsidP="00175F00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7D0011" w:rsidRPr="007D0011">
        <w:rPr>
          <w:rFonts w:ascii="Courier New" w:hAnsi="Courier New" w:cs="Courier New"/>
          <w:sz w:val="24"/>
          <w:szCs w:val="24"/>
          <w:lang w:val="en-US"/>
        </w:rPr>
        <w:t>let dataTask = session.dataTaskWithURL(weatherRequestURL!) {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(data: NSData?, response: NSURLResponse?, error: NSError?) in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if let error = error {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print("Error:\n\(error)")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} else {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do {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let weather = try NSJSONSerialization.JSONObjectWithData(</w:t>
      </w:r>
    </w:p>
    <w:p w:rsidR="007D0011" w:rsidRPr="00305294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305294">
        <w:rPr>
          <w:rFonts w:ascii="Courier New" w:hAnsi="Courier New" w:cs="Courier New"/>
          <w:sz w:val="24"/>
          <w:szCs w:val="24"/>
          <w:lang w:val="en-US"/>
        </w:rPr>
        <w:t>data!,</w:t>
      </w:r>
    </w:p>
    <w:p w:rsidR="007D0011" w:rsidRPr="007D0011" w:rsidRDefault="007D0011" w:rsidP="007D0011">
      <w:pPr>
        <w:rPr>
          <w:rFonts w:ascii="Courier New" w:hAnsi="Courier New" w:cs="Courier New"/>
          <w:sz w:val="24"/>
          <w:szCs w:val="24"/>
          <w:lang w:val="en-US"/>
        </w:rPr>
      </w:pPr>
      <w:r w:rsidRPr="007D0011">
        <w:rPr>
          <w:rFonts w:ascii="Courier New" w:hAnsi="Courier New" w:cs="Courier New"/>
          <w:sz w:val="24"/>
          <w:szCs w:val="24"/>
          <w:lang w:val="en-US"/>
        </w:rPr>
        <w:t>options: .MutableContainers) as! [String: AnyObject]</w:t>
      </w:r>
    </w:p>
    <w:p w:rsidR="00B873CB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r w:rsidRPr="00175F00">
        <w:t>Выводим полученную информацию на экран.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self.cityLabel.text = String(weather["name"]!)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let temp = weather["main"]!["temp"]!! as! Int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self.temp.text = String(temp - 273)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lastRenderedPageBreak/>
        <w:t>self.cloudLabel.text = String("\(weather["weather"]![0]!["description"]!!)")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self.countryLabel.text = String(weather["sys"]!["country"]!!)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self.humidity.text = String("Влажность: \(weather["main"]!["humidity"]!!)%")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let srtIcon = weather["weather"]![0]!["icon"]!!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self.icon = self.weatherIcon(srtIcon as! String)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self.imageView.image = self.icon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let strBackground = weather["weather"]![0]!["icon"]!!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self.backgroundColor = String(self.backgroundImage(strBackground as! String))</w:t>
      </w:r>
    </w:p>
    <w:p w:rsidR="00175F00" w:rsidRPr="007D0011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self.view.backgroundColor = UIColor(patternImage: UIImage(named: self.backgroundColor!)!)</w:t>
      </w:r>
    </w:p>
    <w:p w:rsidR="00B873CB" w:rsidRDefault="00B873CB" w:rsidP="00B873C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305294" w:rsidRDefault="00175F00" w:rsidP="00175F00">
      <w:r w:rsidRPr="00175F00">
        <w:t xml:space="preserve">Реализуем поиск по городу при помощи </w:t>
      </w:r>
      <w:r w:rsidRPr="00175F00">
        <w:rPr>
          <w:lang w:val="en-US"/>
        </w:rPr>
        <w:t>barButtonItem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</w:rPr>
      </w:pP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@IBAction func searchButton(sender: AnyObject) {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let alert = SCLAlertView()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let txt = alert.addTextField("Введите город")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txt.textAlignment = .Center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txt.keyboardType = .ASCIICapable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alert.addButton("OK") {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if txt.text != "" {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self.getWeather(txt.text!.stringByReplacingOccurrencesOfString(" ", withString: ""))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lastRenderedPageBreak/>
        <w:t>alert.showTitle("Введите город", subTitle: "", style: .Success, closeButtonTitle: "Отмена", duration: 0, colorStyle: 202020, colorTextButton: 0xFFFFFF)</w:t>
      </w:r>
    </w:p>
    <w:p w:rsidR="00175F00" w:rsidRDefault="00175F00" w:rsidP="00175F00">
      <w:pPr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rPr>
          <w:szCs w:val="24"/>
        </w:rPr>
      </w:pPr>
      <w:r w:rsidRPr="00175F00">
        <w:rPr>
          <w:szCs w:val="24"/>
        </w:rPr>
        <w:t>Реализуем кнопку, которая обновляет информацию о геолокации.</w:t>
      </w:r>
    </w:p>
    <w:p w:rsidR="00175F00" w:rsidRPr="00175F00" w:rsidRDefault="00175F00" w:rsidP="00175F00">
      <w:pPr>
        <w:rPr>
          <w:rFonts w:ascii="Courier New" w:hAnsi="Courier New" w:cs="Courier New"/>
          <w:sz w:val="24"/>
          <w:szCs w:val="24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@IBAction func checkGeo(sender: AnyObject) {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locationManager.desiredAccuracy = kCLLocationAccuracyBest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locationManager.delegate = self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locationManager.requestWhenInUseAuthorization()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locationManager.startUpdatingLocation()</w:t>
      </w:r>
    </w:p>
    <w:p w:rsidR="00175F00" w:rsidRP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75F0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5F00" w:rsidRDefault="00175F00" w:rsidP="00175F00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5F00" w:rsidRPr="00305294" w:rsidRDefault="000731A8" w:rsidP="000731A8">
      <w:pPr>
        <w:rPr>
          <w:lang w:val="en-US"/>
        </w:rPr>
      </w:pPr>
      <w:r w:rsidRPr="000731A8">
        <w:t>Создаем</w:t>
      </w:r>
      <w:r w:rsidRPr="00305294">
        <w:rPr>
          <w:lang w:val="en-US"/>
        </w:rPr>
        <w:t xml:space="preserve"> </w:t>
      </w:r>
      <w:r w:rsidRPr="000731A8">
        <w:t>класс</w:t>
      </w:r>
      <w:r w:rsidRPr="00305294">
        <w:rPr>
          <w:lang w:val="en-US"/>
        </w:rPr>
        <w:t xml:space="preserve"> </w:t>
      </w:r>
      <w:r w:rsidRPr="000731A8">
        <w:rPr>
          <w:lang w:val="en-US"/>
        </w:rPr>
        <w:t>Reachability</w:t>
      </w:r>
      <w:r w:rsidRPr="00305294">
        <w:rPr>
          <w:lang w:val="en-US"/>
        </w:rPr>
        <w:t>.</w:t>
      </w:r>
      <w:r w:rsidRPr="000731A8">
        <w:rPr>
          <w:lang w:val="en-US"/>
        </w:rPr>
        <w:t>swift</w:t>
      </w:r>
      <w:r w:rsidRPr="00305294">
        <w:rPr>
          <w:lang w:val="en-US"/>
        </w:rPr>
        <w:t xml:space="preserve"> </w:t>
      </w:r>
      <w:r w:rsidRPr="000731A8">
        <w:t>и</w:t>
      </w:r>
      <w:r w:rsidRPr="00305294">
        <w:rPr>
          <w:lang w:val="en-US"/>
        </w:rPr>
        <w:t xml:space="preserve"> </w:t>
      </w:r>
      <w:r w:rsidRPr="000731A8">
        <w:t>выполняем</w:t>
      </w:r>
      <w:r w:rsidRPr="00305294">
        <w:rPr>
          <w:lang w:val="en-US"/>
        </w:rPr>
        <w:t xml:space="preserve"> </w:t>
      </w:r>
      <w:r w:rsidRPr="000731A8">
        <w:t>проверку</w:t>
      </w:r>
      <w:r w:rsidRPr="00305294">
        <w:rPr>
          <w:lang w:val="en-US"/>
        </w:rPr>
        <w:t xml:space="preserve"> </w:t>
      </w:r>
      <w:r w:rsidRPr="000731A8">
        <w:t>на</w:t>
      </w:r>
      <w:r w:rsidRPr="00305294">
        <w:rPr>
          <w:lang w:val="en-US"/>
        </w:rPr>
        <w:t xml:space="preserve"> </w:t>
      </w:r>
      <w:r w:rsidRPr="000731A8">
        <w:t>наличие</w:t>
      </w:r>
      <w:r w:rsidRPr="00305294">
        <w:rPr>
          <w:lang w:val="en-US"/>
        </w:rPr>
        <w:t xml:space="preserve"> </w:t>
      </w:r>
      <w:r w:rsidRPr="000731A8">
        <w:t>интернет</w:t>
      </w:r>
      <w:r w:rsidRPr="00305294">
        <w:rPr>
          <w:lang w:val="en-US"/>
        </w:rPr>
        <w:t xml:space="preserve"> - </w:t>
      </w:r>
      <w:r w:rsidRPr="000731A8">
        <w:t>соединения</w:t>
      </w:r>
      <w:r w:rsidRPr="00305294">
        <w:rPr>
          <w:lang w:val="en-US"/>
        </w:rPr>
        <w:t>.</w:t>
      </w:r>
    </w:p>
    <w:p w:rsidR="000731A8" w:rsidRPr="00305294" w:rsidRDefault="000731A8" w:rsidP="000731A8">
      <w:pPr>
        <w:ind w:firstLine="0"/>
        <w:rPr>
          <w:lang w:val="en-US"/>
        </w:rPr>
      </w:pPr>
      <w:r w:rsidRPr="00305294">
        <w:rPr>
          <w:lang w:val="en-US"/>
        </w:rPr>
        <w:tab/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public class Reachability {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class func isConnectedToNetwork()-&gt;Bool {</w:t>
      </w:r>
    </w:p>
    <w:p w:rsid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var zeroAddress = sockaddr_in()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zeroAddress.sin_len = UInt8(sizeofValue(zeroAddress))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zeroAddress.sin_family = sa_family_t(AF_INET)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let defaultRouteReachability = withUnsafePointer(&amp;zeroAddress) {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SCNetworkReachabilityCreateWithAddress(nil, UnsafePointer($0))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var flags = SCNetworkReachabilityFlags()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if !SCNetworkReachabilityGetFlags(defaultRouteReachability!, &amp;flags) {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return false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lastRenderedPageBreak/>
        <w:t>let isReachable = (flags.rawValue &amp; UInt32(kSCNetworkFlagsReachable)) != 0</w:t>
      </w:r>
    </w:p>
    <w:p w:rsidR="000731A8" w:rsidRPr="000731A8" w:rsidRDefault="000731A8" w:rsidP="000731A8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let needsConnection = (flags.rawValue &amp; UInt32(kSCNetworkFlagsConnectionRequired)) != 0</w:t>
      </w:r>
    </w:p>
    <w:p w:rsidR="000731A8" w:rsidRPr="00305294" w:rsidRDefault="000731A8" w:rsidP="000731A8">
      <w:pPr>
        <w:jc w:val="left"/>
        <w:rPr>
          <w:rFonts w:ascii="Courier New" w:hAnsi="Courier New" w:cs="Courier New"/>
          <w:sz w:val="24"/>
          <w:szCs w:val="24"/>
        </w:rPr>
      </w:pPr>
      <w:r w:rsidRPr="000731A8">
        <w:rPr>
          <w:rFonts w:ascii="Courier New" w:hAnsi="Courier New" w:cs="Courier New"/>
          <w:sz w:val="24"/>
          <w:szCs w:val="24"/>
          <w:lang w:val="en-US"/>
        </w:rPr>
        <w:t>return</w:t>
      </w:r>
      <w:r w:rsidRPr="00305294">
        <w:rPr>
          <w:rFonts w:ascii="Courier New" w:hAnsi="Courier New" w:cs="Courier New"/>
          <w:sz w:val="24"/>
          <w:szCs w:val="24"/>
        </w:rPr>
        <w:t xml:space="preserve"> (</w:t>
      </w:r>
      <w:r w:rsidRPr="000731A8">
        <w:rPr>
          <w:rFonts w:ascii="Courier New" w:hAnsi="Courier New" w:cs="Courier New"/>
          <w:sz w:val="24"/>
          <w:szCs w:val="24"/>
          <w:lang w:val="en-US"/>
        </w:rPr>
        <w:t>isReachable</w:t>
      </w:r>
      <w:r w:rsidRPr="00305294">
        <w:rPr>
          <w:rFonts w:ascii="Courier New" w:hAnsi="Courier New" w:cs="Courier New"/>
          <w:sz w:val="24"/>
          <w:szCs w:val="24"/>
        </w:rPr>
        <w:t xml:space="preserve"> &amp;&amp; !</w:t>
      </w:r>
      <w:r w:rsidRPr="000731A8">
        <w:rPr>
          <w:rFonts w:ascii="Courier New" w:hAnsi="Courier New" w:cs="Courier New"/>
          <w:sz w:val="24"/>
          <w:szCs w:val="24"/>
          <w:lang w:val="en-US"/>
        </w:rPr>
        <w:t>needsConnection</w:t>
      </w:r>
      <w:r w:rsidRPr="00305294">
        <w:rPr>
          <w:rFonts w:ascii="Courier New" w:hAnsi="Courier New" w:cs="Courier New"/>
          <w:sz w:val="24"/>
          <w:szCs w:val="24"/>
        </w:rPr>
        <w:t>)</w:t>
      </w:r>
    </w:p>
    <w:p w:rsidR="000731A8" w:rsidRPr="00305294" w:rsidRDefault="000731A8" w:rsidP="000731A8">
      <w:pPr>
        <w:jc w:val="left"/>
        <w:rPr>
          <w:rFonts w:ascii="Courier New" w:hAnsi="Courier New" w:cs="Courier New"/>
          <w:sz w:val="24"/>
          <w:szCs w:val="24"/>
        </w:rPr>
      </w:pPr>
      <w:r w:rsidRPr="00305294">
        <w:rPr>
          <w:rFonts w:ascii="Courier New" w:hAnsi="Courier New" w:cs="Courier New"/>
          <w:sz w:val="24"/>
          <w:szCs w:val="24"/>
        </w:rPr>
        <w:t>}</w:t>
      </w:r>
    </w:p>
    <w:p w:rsidR="00537EB2" w:rsidRPr="00305294" w:rsidRDefault="000731A8" w:rsidP="00F53D3A">
      <w:pPr>
        <w:jc w:val="left"/>
        <w:rPr>
          <w:rFonts w:ascii="Courier New" w:hAnsi="Courier New" w:cs="Courier New"/>
          <w:sz w:val="24"/>
          <w:szCs w:val="24"/>
        </w:rPr>
      </w:pPr>
      <w:r w:rsidRPr="00305294">
        <w:rPr>
          <w:rFonts w:ascii="Courier New" w:hAnsi="Courier New" w:cs="Courier New"/>
          <w:sz w:val="24"/>
          <w:szCs w:val="24"/>
        </w:rPr>
        <w:t>}</w:t>
      </w:r>
    </w:p>
    <w:p w:rsidR="00F53D3A" w:rsidRPr="00305294" w:rsidRDefault="00F53D3A" w:rsidP="00F53D3A">
      <w:pPr>
        <w:jc w:val="left"/>
        <w:rPr>
          <w:rFonts w:ascii="Courier New" w:hAnsi="Courier New" w:cs="Courier New"/>
          <w:sz w:val="24"/>
          <w:szCs w:val="24"/>
        </w:rPr>
      </w:pPr>
    </w:p>
    <w:p w:rsidR="0076488F" w:rsidRPr="00A57DE4" w:rsidRDefault="0076488F" w:rsidP="0076488F"/>
    <w:p w:rsidR="00A323A5" w:rsidRDefault="00A323A5" w:rsidP="00A323A5">
      <w:pPr>
        <w:pStyle w:val="2"/>
        <w:numPr>
          <w:ilvl w:val="0"/>
          <w:numId w:val="0"/>
        </w:numPr>
        <w:ind w:left="709"/>
      </w:pPr>
      <w:bookmarkStart w:id="29" w:name="_Toc452857040"/>
      <w:r w:rsidRPr="00A57DE4">
        <w:t xml:space="preserve">4.5 </w:t>
      </w:r>
      <w:r>
        <w:t>Тестирование приложения на реальном устройстве</w:t>
      </w:r>
      <w:bookmarkEnd w:id="29"/>
    </w:p>
    <w:p w:rsidR="00A323A5" w:rsidRPr="00F53D3A" w:rsidRDefault="00A323A5" w:rsidP="00F53D3A">
      <w:r>
        <w:t xml:space="preserve">Скомпилируем приложение на реальное устройство. Для тестирования используется </w:t>
      </w:r>
      <w:r>
        <w:rPr>
          <w:lang w:val="en-US"/>
        </w:rPr>
        <w:t>iPhone</w:t>
      </w:r>
      <w:r w:rsidR="00F53D3A">
        <w:t xml:space="preserve"> 5</w:t>
      </w:r>
      <w:r>
        <w:rPr>
          <w:lang w:val="en-US"/>
        </w:rPr>
        <w:t>S</w:t>
      </w:r>
      <w:r>
        <w:t xml:space="preserve"> с установленной </w:t>
      </w:r>
      <w:r>
        <w:rPr>
          <w:lang w:val="en-US"/>
        </w:rPr>
        <w:t>iOS</w:t>
      </w:r>
      <w:r w:rsidRPr="00A57DE4">
        <w:t xml:space="preserve"> 9.3.2</w:t>
      </w:r>
    </w:p>
    <w:p w:rsidR="00A323A5" w:rsidRDefault="00A323A5" w:rsidP="00A323A5">
      <w:r>
        <w:t xml:space="preserve">Внешний вид контроллера </w:t>
      </w:r>
      <w:r w:rsidR="00F53D3A">
        <w:t xml:space="preserve">приложения </w:t>
      </w:r>
      <w:r>
        <w:t xml:space="preserve"> изображен на</w:t>
      </w:r>
      <w:r w:rsidR="00FB239E">
        <w:t xml:space="preserve"> рис. 4.6</w:t>
      </w:r>
      <w:r w:rsidR="00F53D3A">
        <w:t>.</w:t>
      </w:r>
    </w:p>
    <w:p w:rsidR="006D5076" w:rsidRDefault="00F53D3A" w:rsidP="00F53D3A">
      <w:pPr>
        <w:keepNext/>
        <w:ind w:firstLine="0"/>
      </w:pPr>
      <w:r>
        <w:t xml:space="preserve">                                     </w:t>
      </w:r>
      <w:r w:rsidR="00305294">
        <w:pict>
          <v:shape id="_x0000_i1030" type="#_x0000_t75" style="width:3in;height:388.8pt">
            <v:imagedata r:id="rId13" o:title="XQDffEHzKv8"/>
          </v:shape>
        </w:pict>
      </w:r>
    </w:p>
    <w:p w:rsidR="00A323A5" w:rsidRDefault="006D5076" w:rsidP="006D5076">
      <w:pPr>
        <w:pStyle w:val="aa"/>
      </w:pPr>
      <w:bookmarkStart w:id="30" w:name="_Ref452570249"/>
      <w:r w:rsidRPr="006D5076">
        <w:rPr>
          <w:b w:val="0"/>
        </w:rPr>
        <w:t>Рис 4.</w:t>
      </w:r>
      <w:bookmarkEnd w:id="30"/>
      <w:r w:rsidR="00FB239E">
        <w:rPr>
          <w:b w:val="0"/>
        </w:rPr>
        <w:t>6</w:t>
      </w:r>
      <w:r>
        <w:t xml:space="preserve"> </w:t>
      </w:r>
      <w:r w:rsidR="00F53D3A">
        <w:rPr>
          <w:b w:val="0"/>
        </w:rPr>
        <w:t>Внешний вид приложения</w:t>
      </w:r>
    </w:p>
    <w:p w:rsidR="00A323A5" w:rsidRPr="00A57DE4" w:rsidRDefault="006D5076" w:rsidP="00A323A5">
      <w:pPr>
        <w:pStyle w:val="aa"/>
        <w:rPr>
          <w:b w:val="0"/>
        </w:rPr>
      </w:pPr>
      <w:r w:rsidRPr="00A57DE4">
        <w:rPr>
          <w:b w:val="0"/>
        </w:rPr>
        <w:t xml:space="preserve"> </w:t>
      </w:r>
    </w:p>
    <w:p w:rsidR="006D5076" w:rsidRDefault="008C0EBD" w:rsidP="008C0EBD">
      <w:pPr>
        <w:jc w:val="left"/>
      </w:pPr>
      <w:r>
        <w:lastRenderedPageBreak/>
        <w:t>Тестирование возможн</w:t>
      </w:r>
      <w:r w:rsidR="00FB239E">
        <w:t>ости поиска по городу на рис 4.7</w:t>
      </w:r>
      <w:r>
        <w:t>.</w:t>
      </w:r>
    </w:p>
    <w:p w:rsidR="008C0EBD" w:rsidRPr="00A57DE4" w:rsidRDefault="008C0EBD" w:rsidP="008C0EBD">
      <w:pPr>
        <w:jc w:val="left"/>
      </w:pPr>
      <w:r>
        <w:t xml:space="preserve">                            </w:t>
      </w:r>
      <w:r w:rsidR="00A01EE9">
        <w:pict>
          <v:shape id="_x0000_i1031" type="#_x0000_t75" style="width:230.4pt;height:410.4pt">
            <v:imagedata r:id="rId14" o:title="k3IwOLDn6P0"/>
          </v:shape>
        </w:pict>
      </w:r>
    </w:p>
    <w:p w:rsidR="008C0EBD" w:rsidRDefault="008C0EBD" w:rsidP="008C0EBD">
      <w:pPr>
        <w:pStyle w:val="aa"/>
      </w:pPr>
      <w:r w:rsidRPr="006D5076">
        <w:rPr>
          <w:b w:val="0"/>
        </w:rPr>
        <w:t>Рис 4.</w:t>
      </w:r>
      <w:r w:rsidR="00FB239E">
        <w:rPr>
          <w:b w:val="0"/>
        </w:rPr>
        <w:t>7</w:t>
      </w:r>
      <w:bookmarkStart w:id="31" w:name="_GoBack"/>
      <w:bookmarkEnd w:id="31"/>
      <w:r>
        <w:t xml:space="preserve"> </w:t>
      </w:r>
      <w:r>
        <w:rPr>
          <w:b w:val="0"/>
        </w:rPr>
        <w:t>Поиск по городу</w:t>
      </w:r>
    </w:p>
    <w:p w:rsidR="006D5076" w:rsidRPr="00A57DE4" w:rsidRDefault="006D5076" w:rsidP="008C0EBD">
      <w:pPr>
        <w:jc w:val="center"/>
      </w:pPr>
    </w:p>
    <w:p w:rsidR="00CB433D" w:rsidRDefault="00C269E1" w:rsidP="00DC194A">
      <w:pPr>
        <w:pStyle w:val="af6"/>
        <w:spacing w:after="120"/>
      </w:pPr>
      <w:bookmarkStart w:id="32" w:name="_Toc452857041"/>
      <w:r>
        <w:lastRenderedPageBreak/>
        <w:t>ЗАКЛЮЧЕНИЕ</w:t>
      </w:r>
      <w:bookmarkEnd w:id="17"/>
      <w:bookmarkEnd w:id="18"/>
      <w:bookmarkEnd w:id="19"/>
      <w:bookmarkEnd w:id="32"/>
    </w:p>
    <w:p w:rsidR="00191D3B" w:rsidRDefault="0044524C" w:rsidP="00191BD4">
      <w:r>
        <w:t>Завершая работу, следует отметить, что все задания работы были успешно выполнены.</w:t>
      </w:r>
    </w:p>
    <w:p w:rsidR="0044524C" w:rsidRDefault="0044524C" w:rsidP="00191BD4">
      <w:r>
        <w:t>Так в ходе работы было выполнено следующее:</w:t>
      </w:r>
    </w:p>
    <w:p w:rsidR="0044524C" w:rsidRDefault="0044524C" w:rsidP="009234B4">
      <w:pPr>
        <w:numPr>
          <w:ilvl w:val="0"/>
          <w:numId w:val="6"/>
        </w:numPr>
      </w:pPr>
      <w:r>
        <w:t xml:space="preserve">Выполнен обзор возможностей </w:t>
      </w:r>
      <w:r>
        <w:rPr>
          <w:lang w:val="en-US"/>
        </w:rPr>
        <w:t>Xcode</w:t>
      </w:r>
      <w:r w:rsidRPr="00A57DE4">
        <w:t xml:space="preserve"> 7.3.1</w:t>
      </w:r>
      <w:r>
        <w:t xml:space="preserve">, использованных при разработке мобильного </w:t>
      </w:r>
      <w:r>
        <w:rPr>
          <w:lang w:val="en-US"/>
        </w:rPr>
        <w:t>iOS</w:t>
      </w:r>
      <w:r w:rsidRPr="00A57DE4">
        <w:t xml:space="preserve"> </w:t>
      </w:r>
      <w:r>
        <w:t>приложения.</w:t>
      </w:r>
    </w:p>
    <w:p w:rsidR="0044524C" w:rsidRDefault="0044524C" w:rsidP="009234B4">
      <w:pPr>
        <w:numPr>
          <w:ilvl w:val="0"/>
          <w:numId w:val="6"/>
        </w:numPr>
      </w:pPr>
      <w:r>
        <w:t xml:space="preserve">Разработано и реализовано </w:t>
      </w:r>
      <w:r w:rsidR="008C0EBD">
        <w:t xml:space="preserve">мобильное </w:t>
      </w:r>
      <w:r w:rsidR="008A6EBF">
        <w:t xml:space="preserve"> </w:t>
      </w:r>
      <w:r w:rsidR="008A6EBF">
        <w:rPr>
          <w:lang w:val="en-US"/>
        </w:rPr>
        <w:t>iOS</w:t>
      </w:r>
      <w:r w:rsidR="008A6EBF" w:rsidRPr="00A57DE4">
        <w:t xml:space="preserve"> </w:t>
      </w:r>
      <w:r w:rsidR="008A6EBF">
        <w:t xml:space="preserve">приложение </w:t>
      </w:r>
      <w:r w:rsidR="008A6EBF" w:rsidRPr="00A57DE4">
        <w:t>“</w:t>
      </w:r>
      <w:r w:rsidR="008C0EBD">
        <w:rPr>
          <w:lang w:val="en-US"/>
        </w:rPr>
        <w:t>Weather</w:t>
      </w:r>
      <w:r w:rsidR="008A6EBF" w:rsidRPr="00A57DE4">
        <w:t>”</w:t>
      </w:r>
      <w:r w:rsidR="008A6EBF">
        <w:t>.</w:t>
      </w:r>
    </w:p>
    <w:p w:rsidR="008A6EBF" w:rsidRDefault="008A6EBF" w:rsidP="009234B4">
      <w:pPr>
        <w:numPr>
          <w:ilvl w:val="0"/>
          <w:numId w:val="6"/>
        </w:numPr>
      </w:pPr>
      <w:r>
        <w:t xml:space="preserve">Созданное при помощи </w:t>
      </w:r>
      <w:r>
        <w:rPr>
          <w:lang w:val="en-US"/>
        </w:rPr>
        <w:t>Xcode</w:t>
      </w:r>
      <w:r w:rsidRPr="00A57DE4">
        <w:t xml:space="preserve"> 7.3.1 </w:t>
      </w:r>
      <w:r>
        <w:t xml:space="preserve">мобильное приложение позволяет </w:t>
      </w:r>
      <w:r w:rsidR="008C0EBD">
        <w:t>узнать всю необходимую информацию о состоянии погоды.</w:t>
      </w:r>
    </w:p>
    <w:p w:rsidR="00860BFC" w:rsidRDefault="00A80DFD" w:rsidP="009234B4">
      <w:pPr>
        <w:numPr>
          <w:ilvl w:val="0"/>
          <w:numId w:val="6"/>
        </w:numPr>
        <w:jc w:val="left"/>
      </w:pPr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 w:rsidRPr="00A80DFD">
        <w:t>https://github.com/ISUCT/OOPCoursework_2016/tree/</w:t>
      </w:r>
      <w:r w:rsidR="00305294">
        <w:rPr>
          <w:lang w:val="en-US"/>
        </w:rPr>
        <w:t>Antsiferov</w:t>
      </w:r>
      <w:r w:rsidR="00305294" w:rsidRPr="00305294">
        <w:t>_</w:t>
      </w:r>
      <w:r w:rsidR="00305294">
        <w:rPr>
          <w:lang w:val="en-US"/>
        </w:rPr>
        <w:t>E</w:t>
      </w:r>
      <w:r w:rsidR="00305294" w:rsidRPr="00305294">
        <w:t>_</w:t>
      </w:r>
      <w:r w:rsidR="00305294">
        <w:rPr>
          <w:lang w:val="en-US"/>
        </w:rPr>
        <w:t>A</w:t>
      </w:r>
    </w:p>
    <w:p w:rsidR="00401550" w:rsidRDefault="00401550" w:rsidP="00DC194A">
      <w:pPr>
        <w:pStyle w:val="af6"/>
        <w:spacing w:after="120"/>
      </w:pPr>
      <w:bookmarkStart w:id="33" w:name="_Toc160266679"/>
      <w:bookmarkStart w:id="34" w:name="_Toc160266752"/>
      <w:bookmarkStart w:id="35" w:name="_Toc189973978"/>
      <w:bookmarkStart w:id="36" w:name="_Toc452857042"/>
      <w:r>
        <w:lastRenderedPageBreak/>
        <w:t>СПИСОК ИСПОЛЬЗОВАННЫХ ИСТОЧНИКОВ</w:t>
      </w:r>
      <w:bookmarkEnd w:id="33"/>
      <w:bookmarkEnd w:id="34"/>
      <w:bookmarkEnd w:id="35"/>
      <w:bookmarkEnd w:id="36"/>
    </w:p>
    <w:p w:rsidR="008A6EBF" w:rsidRPr="00A57DE4" w:rsidRDefault="008A6EBF" w:rsidP="009234B4">
      <w:pPr>
        <w:pStyle w:val="a0"/>
        <w:pageBreakBefore w:val="0"/>
        <w:numPr>
          <w:ilvl w:val="0"/>
          <w:numId w:val="4"/>
        </w:numPr>
        <w:jc w:val="both"/>
        <w:outlineLvl w:val="9"/>
        <w:rPr>
          <w:b w:val="0"/>
          <w:sz w:val="28"/>
        </w:rPr>
      </w:pPr>
      <w:bookmarkStart w:id="37" w:name="_Ref452218886"/>
      <w:bookmarkStart w:id="38" w:name="_Ref213726322"/>
      <w:r>
        <w:rPr>
          <w:b w:val="0"/>
          <w:sz w:val="28"/>
        </w:rPr>
        <w:t xml:space="preserve">SwiftBook [Электронный ресурс] - </w:t>
      </w:r>
      <w:r w:rsidRPr="008A6EBF">
        <w:rPr>
          <w:b w:val="0"/>
          <w:sz w:val="28"/>
        </w:rPr>
        <w:t>http://swiftbook.ru/doc/about-swift</w:t>
      </w:r>
      <w:bookmarkEnd w:id="37"/>
      <w:r>
        <w:rPr>
          <w:b w:val="0"/>
          <w:sz w:val="28"/>
        </w:rPr>
        <w:t xml:space="preserve"> </w:t>
      </w:r>
    </w:p>
    <w:p w:rsidR="00273CC9" w:rsidRPr="00A57DE4" w:rsidRDefault="00273CC9" w:rsidP="009234B4">
      <w:pPr>
        <w:pStyle w:val="a0"/>
        <w:pageBreakBefore w:val="0"/>
        <w:numPr>
          <w:ilvl w:val="0"/>
          <w:numId w:val="4"/>
        </w:numPr>
        <w:jc w:val="both"/>
        <w:outlineLvl w:val="9"/>
        <w:rPr>
          <w:b w:val="0"/>
          <w:sz w:val="28"/>
        </w:rPr>
      </w:pPr>
      <w:bookmarkStart w:id="39" w:name="_Ref452218978"/>
      <w:r w:rsidRPr="00A57DE4">
        <w:rPr>
          <w:b w:val="0"/>
          <w:sz w:val="28"/>
        </w:rPr>
        <w:t>Википедия [</w:t>
      </w:r>
      <w:r>
        <w:rPr>
          <w:b w:val="0"/>
          <w:sz w:val="28"/>
        </w:rPr>
        <w:t>Электронный ресурс</w:t>
      </w:r>
      <w:r w:rsidRPr="00A57DE4">
        <w:rPr>
          <w:b w:val="0"/>
          <w:sz w:val="28"/>
        </w:rPr>
        <w:t xml:space="preserve">] - </w:t>
      </w:r>
      <w:r w:rsidRPr="00273CC9">
        <w:rPr>
          <w:b w:val="0"/>
          <w:sz w:val="28"/>
          <w:lang w:val="en-US"/>
        </w:rPr>
        <w:t>https</w:t>
      </w:r>
      <w:r w:rsidRPr="00A57DE4">
        <w:rPr>
          <w:b w:val="0"/>
          <w:sz w:val="28"/>
        </w:rPr>
        <w:t>://</w:t>
      </w:r>
      <w:r w:rsidRPr="00273CC9">
        <w:rPr>
          <w:b w:val="0"/>
          <w:sz w:val="28"/>
          <w:lang w:val="en-US"/>
        </w:rPr>
        <w:t>ru</w:t>
      </w:r>
      <w:r w:rsidRPr="00A57DE4">
        <w:rPr>
          <w:b w:val="0"/>
          <w:sz w:val="28"/>
        </w:rPr>
        <w:t>.</w:t>
      </w:r>
      <w:r w:rsidRPr="00273CC9">
        <w:rPr>
          <w:b w:val="0"/>
          <w:sz w:val="28"/>
          <w:lang w:val="en-US"/>
        </w:rPr>
        <w:t>wikipedia</w:t>
      </w:r>
      <w:r w:rsidRPr="00A57DE4">
        <w:rPr>
          <w:b w:val="0"/>
          <w:sz w:val="28"/>
        </w:rPr>
        <w:t>.</w:t>
      </w:r>
      <w:r w:rsidRPr="00273CC9">
        <w:rPr>
          <w:b w:val="0"/>
          <w:sz w:val="28"/>
          <w:lang w:val="en-US"/>
        </w:rPr>
        <w:t>org</w:t>
      </w:r>
      <w:r w:rsidRPr="00A57DE4">
        <w:rPr>
          <w:b w:val="0"/>
          <w:sz w:val="28"/>
        </w:rPr>
        <w:t>/</w:t>
      </w:r>
      <w:r w:rsidRPr="00273CC9">
        <w:rPr>
          <w:b w:val="0"/>
          <w:sz w:val="28"/>
          <w:lang w:val="en-US"/>
        </w:rPr>
        <w:t>wiki</w:t>
      </w:r>
      <w:r w:rsidRPr="00A57DE4">
        <w:rPr>
          <w:b w:val="0"/>
          <w:sz w:val="28"/>
        </w:rPr>
        <w:t>/</w:t>
      </w:r>
      <w:r w:rsidRPr="00273CC9">
        <w:rPr>
          <w:b w:val="0"/>
          <w:sz w:val="28"/>
          <w:lang w:val="en-US"/>
        </w:rPr>
        <w:t>Xcode</w:t>
      </w:r>
      <w:bookmarkEnd w:id="39"/>
    </w:p>
    <w:p w:rsidR="008A6EBF" w:rsidRPr="00A57DE4" w:rsidRDefault="008A6EBF" w:rsidP="008A6EBF">
      <w:pPr>
        <w:pStyle w:val="a0"/>
        <w:pageBreakBefore w:val="0"/>
        <w:numPr>
          <w:ilvl w:val="0"/>
          <w:numId w:val="0"/>
        </w:numPr>
        <w:ind w:left="1080"/>
        <w:jc w:val="both"/>
        <w:outlineLvl w:val="9"/>
        <w:rPr>
          <w:b w:val="0"/>
          <w:sz w:val="28"/>
        </w:rPr>
      </w:pPr>
    </w:p>
    <w:p w:rsidR="008A6EBF" w:rsidRPr="008A6EBF" w:rsidRDefault="008A6EBF" w:rsidP="008A6EBF">
      <w:pPr>
        <w:pStyle w:val="a0"/>
        <w:pageBreakBefore w:val="0"/>
        <w:numPr>
          <w:ilvl w:val="0"/>
          <w:numId w:val="0"/>
        </w:numPr>
        <w:ind w:left="720"/>
        <w:jc w:val="both"/>
        <w:outlineLvl w:val="9"/>
        <w:rPr>
          <w:b w:val="0"/>
          <w:sz w:val="28"/>
        </w:rPr>
      </w:pPr>
    </w:p>
    <w:p w:rsidR="007A08E6" w:rsidRDefault="007A08E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7A08E6" w:rsidRDefault="007A08E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7A08E6" w:rsidRDefault="007A08E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7A08E6" w:rsidRDefault="007A08E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7A08E6" w:rsidRDefault="007A08E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7A08E6" w:rsidRDefault="007A08E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p w:rsidR="00080756" w:rsidRDefault="00080756" w:rsidP="007A08E6">
      <w:pPr>
        <w:pStyle w:val="a0"/>
        <w:pageBreakBefore w:val="0"/>
        <w:numPr>
          <w:ilvl w:val="0"/>
          <w:numId w:val="0"/>
        </w:numPr>
        <w:jc w:val="center"/>
        <w:outlineLvl w:val="9"/>
      </w:pPr>
    </w:p>
    <w:bookmarkEnd w:id="38"/>
    <w:p w:rsidR="00C663D4" w:rsidRDefault="00C663D4" w:rsidP="00C269E1">
      <w:pPr>
        <w:ind w:firstLine="0"/>
        <w:sectPr w:rsidR="00C663D4" w:rsidSect="008D5E19">
          <w:headerReference w:type="default" r:id="rId15"/>
          <w:footerReference w:type="default" r:id="rId16"/>
          <w:pgSz w:w="11906" w:h="16838" w:code="9"/>
          <w:pgMar w:top="1134" w:right="566" w:bottom="1134" w:left="1701" w:header="709" w:footer="131" w:gutter="0"/>
          <w:pgNumType w:start="2"/>
          <w:cols w:space="708"/>
          <w:docGrid w:linePitch="360"/>
        </w:sectPr>
      </w:pPr>
    </w:p>
    <w:p w:rsidR="008A6EBF" w:rsidRDefault="008A6EBF" w:rsidP="008A6EBF">
      <w:pPr>
        <w:ind w:firstLine="0"/>
      </w:pPr>
    </w:p>
    <w:sectPr w:rsidR="008A6EBF" w:rsidSect="007F6B77">
      <w:headerReference w:type="default" r:id="rId17"/>
      <w:footerReference w:type="default" r:id="rId18"/>
      <w:pgSz w:w="11906" w:h="16838"/>
      <w:pgMar w:top="1418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EE9" w:rsidRDefault="00A01EE9">
      <w:r>
        <w:separator/>
      </w:r>
    </w:p>
  </w:endnote>
  <w:endnote w:type="continuationSeparator" w:id="0">
    <w:p w:rsidR="00A01EE9" w:rsidRDefault="00A0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tonC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65" w:rsidRDefault="00A01EE9">
    <w:pPr>
      <w:pStyle w:val="a6"/>
      <w:jc w:val="right"/>
    </w:pPr>
    <w:r>
      <w:rPr>
        <w:noProof/>
      </w:rPr>
      <w:pict>
        <v:group id="_x0000_s2129" style="position:absolute;left:0;text-align:left;margin-left:58.05pt;margin-top:18.2pt;width:518.8pt;height:802.3pt;z-index:1;mso-position-horizontal-relative:page;mso-position-vertical-relative:page" coordsize="20000,20000">
          <v:rect id="_x0000_s2130" style="position:absolute;width:20000;height:20000" filled="f" strokeweight="2pt"/>
          <v:line id="_x0000_s2131" style="position:absolute" from="1093,18949" to="1095,19989" strokeweight="2pt"/>
          <v:line id="_x0000_s2132" style="position:absolute" from="10,18941" to="19977,18942" strokeweight="2pt"/>
          <v:line id="_x0000_s2133" style="position:absolute" from="2186,18949" to="2188,19989" strokeweight="2pt"/>
          <v:line id="_x0000_s2134" style="position:absolute" from="4919,18949" to="4921,19989" strokeweight="2pt"/>
          <v:line id="_x0000_s2135" style="position:absolute" from="6557,18959" to="6559,19989" strokeweight="2pt"/>
          <v:line id="_x0000_s2136" style="position:absolute" from="7650,18949" to="7652,19979" strokeweight="2pt"/>
          <v:line id="_x0000_s2137" style="position:absolute" from="18905,18949" to="18909,19989" strokeweight="2pt"/>
          <v:line id="_x0000_s2138" style="position:absolute" from="10,19293" to="7631,19295" strokeweight="1pt"/>
          <v:line id="_x0000_s2139" style="position:absolute" from="10,19646" to="7631,19647" strokeweight="2pt"/>
          <v:line id="_x0000_s2140" style="position:absolute" from="18919,19296" to="19990,19297" strokeweight="1pt"/>
          <v:rect id="_x0000_s2141" style="position:absolute;left:54;top:19660;width:1000;height:309" filled="f" stroked="f" strokeweight=".25pt">
            <v:textbox style="mso-next-textbox:#_x0000_s2141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42" style="position:absolute;left:1139;top:19660;width:1001;height:309" filled="f" stroked="f" strokeweight=".25pt">
            <v:textbox style="mso-next-textbox:#_x0000_s2142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43" style="position:absolute;left:2267;top:19660;width:2573;height:309" filled="f" stroked="f" strokeweight=".25pt">
            <v:textbox style="mso-next-textbox:#_x0000_s2143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44" style="position:absolute;left:4983;top:19660;width:1534;height:309" filled="f" stroked="f" strokeweight=".25pt">
            <v:textbox style="mso-next-textbox:#_x0000_s2144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45" style="position:absolute;left:6604;top:19660;width:1000;height:309" filled="f" stroked="f" strokeweight=".25pt">
            <v:textbox style="mso-next-textbox:#_x0000_s2145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46" style="position:absolute;left:18949;top:18977;width:1001;height:309" filled="f" stroked="f" strokeweight=".25pt">
            <v:textbox style="mso-next-textbox:#_x0000_s2146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47" style="position:absolute;left:18949;top:19435;width:1001;height:423" filled="f" stroked="f" strokeweight=".25pt">
            <v:textbox style="mso-next-textbox:#_x0000_s2147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_x0000_s2148" style="position:absolute;left:7745;top:19221;width:11075;height:477" filled="f" stroked="f" strokeweight=".25pt">
            <v:textbox style="mso-next-textbox:#_x0000_s2148" inset="1pt,1pt,1pt,1pt">
              <w:txbxContent>
                <w:p w:rsidR="00C86665" w:rsidRDefault="00C86665" w:rsidP="008B01B2">
                  <w:pPr>
                    <w:pStyle w:val="afa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  <w:r w:rsidR="00C86665">
      <w:fldChar w:fldCharType="begin"/>
    </w:r>
    <w:r w:rsidR="00C86665">
      <w:instrText xml:space="preserve"> PAGE   \* MERGEFORMAT </w:instrText>
    </w:r>
    <w:r w:rsidR="00C86665">
      <w:fldChar w:fldCharType="separate"/>
    </w:r>
    <w:r w:rsidR="00FB239E">
      <w:rPr>
        <w:noProof/>
      </w:rPr>
      <w:t>22</w:t>
    </w:r>
    <w:r w:rsidR="00C86665">
      <w:fldChar w:fldCharType="end"/>
    </w:r>
  </w:p>
  <w:p w:rsidR="00C86665" w:rsidRPr="007F6B77" w:rsidRDefault="00C86665" w:rsidP="007F6B77">
    <w:pPr>
      <w:pStyle w:val="a6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65" w:rsidRPr="007F6B77" w:rsidRDefault="00C86665" w:rsidP="007F6B77">
    <w:pPr>
      <w:pStyle w:val="a6"/>
      <w:ind w:firstLine="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EE9" w:rsidRDefault="00A01EE9">
      <w:r>
        <w:separator/>
      </w:r>
    </w:p>
  </w:footnote>
  <w:footnote w:type="continuationSeparator" w:id="0">
    <w:p w:rsidR="00A01EE9" w:rsidRDefault="00A01E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65" w:rsidRDefault="00C86665" w:rsidP="00BC4BF5">
    <w:pPr>
      <w:pStyle w:val="a5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65" w:rsidRDefault="00C86665" w:rsidP="00BC4BF5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35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" w15:restartNumberingAfterBreak="0">
    <w:nsid w:val="00B849C5"/>
    <w:multiLevelType w:val="hybridMultilevel"/>
    <w:tmpl w:val="9EBAEB0E"/>
    <w:lvl w:ilvl="0" w:tplc="09125058">
      <w:start w:val="1"/>
      <w:numFmt w:val="bullet"/>
      <w:pStyle w:val="a"/>
      <w:lvlText w:val="−"/>
      <w:lvlJc w:val="left"/>
      <w:pPr>
        <w:tabs>
          <w:tab w:val="num" w:pos="794"/>
        </w:tabs>
        <w:ind w:left="142" w:firstLine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7230EC"/>
    <w:multiLevelType w:val="hybridMultilevel"/>
    <w:tmpl w:val="E82093E2"/>
    <w:lvl w:ilvl="0" w:tplc="09DED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F4842"/>
    <w:multiLevelType w:val="multilevel"/>
    <w:tmpl w:val="5268C30C"/>
    <w:lvl w:ilvl="0">
      <w:start w:val="1"/>
      <w:numFmt w:val="decimal"/>
      <w:pStyle w:val="1"/>
      <w:suff w:val="space"/>
      <w:lvlText w:val="ГЛАВА 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F0B227B"/>
    <w:multiLevelType w:val="hybridMultilevel"/>
    <w:tmpl w:val="7736F44C"/>
    <w:lvl w:ilvl="0" w:tplc="2EF85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FE0C71"/>
    <w:multiLevelType w:val="multilevel"/>
    <w:tmpl w:val="FCC26216"/>
    <w:lvl w:ilvl="0">
      <w:start w:val="1"/>
      <w:numFmt w:val="russianUpper"/>
      <w:pStyle w:val="a0"/>
      <w:suff w:val="nothing"/>
      <w:lvlText w:val="ПРИЛОЖЕНИЕ %1"/>
      <w:lvlJc w:val="left"/>
      <w:pPr>
        <w:ind w:left="6480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4"/>
        </w:tabs>
        <w:ind w:left="5760" w:firstLine="0"/>
      </w:pPr>
      <w:rPr>
        <w:rFonts w:hint="default"/>
      </w:rPr>
    </w:lvl>
  </w:abstractNum>
  <w:abstractNum w:abstractNumId="6" w15:restartNumberingAfterBreak="0">
    <w:nsid w:val="2B080F11"/>
    <w:multiLevelType w:val="hybridMultilevel"/>
    <w:tmpl w:val="6D54BB6A"/>
    <w:lvl w:ilvl="0" w:tplc="492EB9FC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1D4B55"/>
    <w:multiLevelType w:val="hybridMultilevel"/>
    <w:tmpl w:val="8C701650"/>
    <w:lvl w:ilvl="0" w:tplc="B3AC5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hdrShapeDefaults>
    <o:shapedefaults v:ext="edit" spidmax="214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C76"/>
    <w:rsid w:val="0000064D"/>
    <w:rsid w:val="00001C3D"/>
    <w:rsid w:val="00001DC7"/>
    <w:rsid w:val="00003958"/>
    <w:rsid w:val="00005D94"/>
    <w:rsid w:val="0001213F"/>
    <w:rsid w:val="00020CF0"/>
    <w:rsid w:val="00025DDA"/>
    <w:rsid w:val="00034576"/>
    <w:rsid w:val="000471DA"/>
    <w:rsid w:val="00047E7D"/>
    <w:rsid w:val="0005392C"/>
    <w:rsid w:val="00056864"/>
    <w:rsid w:val="00056C65"/>
    <w:rsid w:val="000656A8"/>
    <w:rsid w:val="00067FA0"/>
    <w:rsid w:val="000710A8"/>
    <w:rsid w:val="000731A8"/>
    <w:rsid w:val="0007400F"/>
    <w:rsid w:val="0007420F"/>
    <w:rsid w:val="00075E9D"/>
    <w:rsid w:val="00080756"/>
    <w:rsid w:val="0008087C"/>
    <w:rsid w:val="000851FC"/>
    <w:rsid w:val="000948F1"/>
    <w:rsid w:val="00096E10"/>
    <w:rsid w:val="00097A77"/>
    <w:rsid w:val="000A2C61"/>
    <w:rsid w:val="000A3B1A"/>
    <w:rsid w:val="000A7CA8"/>
    <w:rsid w:val="000B2850"/>
    <w:rsid w:val="000B3B03"/>
    <w:rsid w:val="000C1FF1"/>
    <w:rsid w:val="000C2CAE"/>
    <w:rsid w:val="000D4DB7"/>
    <w:rsid w:val="000D573B"/>
    <w:rsid w:val="000F4658"/>
    <w:rsid w:val="000F4D1A"/>
    <w:rsid w:val="000F7498"/>
    <w:rsid w:val="0010321D"/>
    <w:rsid w:val="0011408F"/>
    <w:rsid w:val="00120D26"/>
    <w:rsid w:val="00132730"/>
    <w:rsid w:val="00133D9B"/>
    <w:rsid w:val="0013681E"/>
    <w:rsid w:val="0014415B"/>
    <w:rsid w:val="00147D6A"/>
    <w:rsid w:val="00150529"/>
    <w:rsid w:val="00151711"/>
    <w:rsid w:val="0015586F"/>
    <w:rsid w:val="00175018"/>
    <w:rsid w:val="00175F00"/>
    <w:rsid w:val="001811E0"/>
    <w:rsid w:val="001831EC"/>
    <w:rsid w:val="00184A9A"/>
    <w:rsid w:val="00186472"/>
    <w:rsid w:val="00187E0E"/>
    <w:rsid w:val="00191BD4"/>
    <w:rsid w:val="00191D3B"/>
    <w:rsid w:val="001939F6"/>
    <w:rsid w:val="001967FC"/>
    <w:rsid w:val="001A11DA"/>
    <w:rsid w:val="001A1330"/>
    <w:rsid w:val="001A4FA2"/>
    <w:rsid w:val="001B2A3C"/>
    <w:rsid w:val="001B39E2"/>
    <w:rsid w:val="001C0169"/>
    <w:rsid w:val="001C31E1"/>
    <w:rsid w:val="001C35B1"/>
    <w:rsid w:val="001D1E32"/>
    <w:rsid w:val="001F02E1"/>
    <w:rsid w:val="001F0603"/>
    <w:rsid w:val="001F254D"/>
    <w:rsid w:val="001F3080"/>
    <w:rsid w:val="001F38FA"/>
    <w:rsid w:val="00201357"/>
    <w:rsid w:val="002067EA"/>
    <w:rsid w:val="0020782C"/>
    <w:rsid w:val="00214E0E"/>
    <w:rsid w:val="00217667"/>
    <w:rsid w:val="002231D3"/>
    <w:rsid w:val="00223E0E"/>
    <w:rsid w:val="002245EE"/>
    <w:rsid w:val="00235AE0"/>
    <w:rsid w:val="002437B8"/>
    <w:rsid w:val="002460BD"/>
    <w:rsid w:val="0024746F"/>
    <w:rsid w:val="00261DC4"/>
    <w:rsid w:val="00264050"/>
    <w:rsid w:val="00266576"/>
    <w:rsid w:val="00270060"/>
    <w:rsid w:val="00270419"/>
    <w:rsid w:val="00273CC9"/>
    <w:rsid w:val="002745E5"/>
    <w:rsid w:val="0027638E"/>
    <w:rsid w:val="00277F5C"/>
    <w:rsid w:val="00285BFC"/>
    <w:rsid w:val="00290524"/>
    <w:rsid w:val="002C0900"/>
    <w:rsid w:val="002C6466"/>
    <w:rsid w:val="002C7CF0"/>
    <w:rsid w:val="002D511F"/>
    <w:rsid w:val="002E4072"/>
    <w:rsid w:val="002E6FA6"/>
    <w:rsid w:val="002F06A9"/>
    <w:rsid w:val="002F0A48"/>
    <w:rsid w:val="002F36D0"/>
    <w:rsid w:val="00305294"/>
    <w:rsid w:val="00312AA8"/>
    <w:rsid w:val="00322C5D"/>
    <w:rsid w:val="003278F5"/>
    <w:rsid w:val="003357ED"/>
    <w:rsid w:val="00343A3D"/>
    <w:rsid w:val="00343C39"/>
    <w:rsid w:val="0034559B"/>
    <w:rsid w:val="003517D9"/>
    <w:rsid w:val="00352E23"/>
    <w:rsid w:val="00360694"/>
    <w:rsid w:val="00361CA7"/>
    <w:rsid w:val="0036442F"/>
    <w:rsid w:val="00364542"/>
    <w:rsid w:val="00365D11"/>
    <w:rsid w:val="00366A70"/>
    <w:rsid w:val="0038446F"/>
    <w:rsid w:val="003869B9"/>
    <w:rsid w:val="00390462"/>
    <w:rsid w:val="003906DF"/>
    <w:rsid w:val="003A19CD"/>
    <w:rsid w:val="003A2AAF"/>
    <w:rsid w:val="003A5C1E"/>
    <w:rsid w:val="003B13EE"/>
    <w:rsid w:val="003B1D17"/>
    <w:rsid w:val="003C36C5"/>
    <w:rsid w:val="003D4948"/>
    <w:rsid w:val="003D5CC3"/>
    <w:rsid w:val="003D621C"/>
    <w:rsid w:val="003D7B21"/>
    <w:rsid w:val="003E00A9"/>
    <w:rsid w:val="003E2A5C"/>
    <w:rsid w:val="003E3360"/>
    <w:rsid w:val="003E433E"/>
    <w:rsid w:val="003E507D"/>
    <w:rsid w:val="00401550"/>
    <w:rsid w:val="00402D7F"/>
    <w:rsid w:val="00405C17"/>
    <w:rsid w:val="00405C60"/>
    <w:rsid w:val="00406B42"/>
    <w:rsid w:val="00420300"/>
    <w:rsid w:val="00422CDC"/>
    <w:rsid w:val="00431F76"/>
    <w:rsid w:val="00433466"/>
    <w:rsid w:val="00433C77"/>
    <w:rsid w:val="00435114"/>
    <w:rsid w:val="0044524C"/>
    <w:rsid w:val="00451B2B"/>
    <w:rsid w:val="00453EC0"/>
    <w:rsid w:val="00457674"/>
    <w:rsid w:val="00460B7B"/>
    <w:rsid w:val="00466E70"/>
    <w:rsid w:val="00471D60"/>
    <w:rsid w:val="00475506"/>
    <w:rsid w:val="00485D57"/>
    <w:rsid w:val="0048628D"/>
    <w:rsid w:val="004904B3"/>
    <w:rsid w:val="004924BF"/>
    <w:rsid w:val="0049418C"/>
    <w:rsid w:val="00496733"/>
    <w:rsid w:val="00497CAF"/>
    <w:rsid w:val="004A0124"/>
    <w:rsid w:val="004A076A"/>
    <w:rsid w:val="004A344E"/>
    <w:rsid w:val="004B0BF2"/>
    <w:rsid w:val="004B2551"/>
    <w:rsid w:val="004B4B87"/>
    <w:rsid w:val="004B5FBA"/>
    <w:rsid w:val="004B6FEC"/>
    <w:rsid w:val="004D1C42"/>
    <w:rsid w:val="004D71CF"/>
    <w:rsid w:val="004E50F8"/>
    <w:rsid w:val="004E5A1F"/>
    <w:rsid w:val="004F2ACE"/>
    <w:rsid w:val="004F4C01"/>
    <w:rsid w:val="005018F4"/>
    <w:rsid w:val="00504B16"/>
    <w:rsid w:val="00516FB3"/>
    <w:rsid w:val="005269FB"/>
    <w:rsid w:val="00530B34"/>
    <w:rsid w:val="00537EB2"/>
    <w:rsid w:val="005428EA"/>
    <w:rsid w:val="0055149F"/>
    <w:rsid w:val="005540E4"/>
    <w:rsid w:val="005543B4"/>
    <w:rsid w:val="005642E4"/>
    <w:rsid w:val="005702B2"/>
    <w:rsid w:val="005724AE"/>
    <w:rsid w:val="00577969"/>
    <w:rsid w:val="00577DA1"/>
    <w:rsid w:val="00580619"/>
    <w:rsid w:val="00582141"/>
    <w:rsid w:val="00593DBA"/>
    <w:rsid w:val="005A085C"/>
    <w:rsid w:val="005A0C60"/>
    <w:rsid w:val="005A146F"/>
    <w:rsid w:val="005A37E7"/>
    <w:rsid w:val="005D09A7"/>
    <w:rsid w:val="005D3500"/>
    <w:rsid w:val="005D4079"/>
    <w:rsid w:val="005E397F"/>
    <w:rsid w:val="005E7CCA"/>
    <w:rsid w:val="005F0DC6"/>
    <w:rsid w:val="00600053"/>
    <w:rsid w:val="00610CCE"/>
    <w:rsid w:val="00622F67"/>
    <w:rsid w:val="00624A6A"/>
    <w:rsid w:val="0063184A"/>
    <w:rsid w:val="00633F62"/>
    <w:rsid w:val="00641414"/>
    <w:rsid w:val="00643D6B"/>
    <w:rsid w:val="006453A7"/>
    <w:rsid w:val="00646A55"/>
    <w:rsid w:val="00646B73"/>
    <w:rsid w:val="0065020C"/>
    <w:rsid w:val="00651883"/>
    <w:rsid w:val="00652AFF"/>
    <w:rsid w:val="00672287"/>
    <w:rsid w:val="0067365B"/>
    <w:rsid w:val="00683A6E"/>
    <w:rsid w:val="00683D34"/>
    <w:rsid w:val="00684428"/>
    <w:rsid w:val="0069078A"/>
    <w:rsid w:val="0069236A"/>
    <w:rsid w:val="006B0D6F"/>
    <w:rsid w:val="006C650F"/>
    <w:rsid w:val="006D15E7"/>
    <w:rsid w:val="006D5076"/>
    <w:rsid w:val="006D6CAE"/>
    <w:rsid w:val="006D6CB4"/>
    <w:rsid w:val="006E40FA"/>
    <w:rsid w:val="006E5BCE"/>
    <w:rsid w:val="006E7855"/>
    <w:rsid w:val="006F4DBC"/>
    <w:rsid w:val="00704ED2"/>
    <w:rsid w:val="00706969"/>
    <w:rsid w:val="00707C6C"/>
    <w:rsid w:val="00715817"/>
    <w:rsid w:val="007171A8"/>
    <w:rsid w:val="00724E9D"/>
    <w:rsid w:val="00726BB8"/>
    <w:rsid w:val="00731E8A"/>
    <w:rsid w:val="00747D90"/>
    <w:rsid w:val="00750904"/>
    <w:rsid w:val="00755878"/>
    <w:rsid w:val="00761AED"/>
    <w:rsid w:val="00762EC4"/>
    <w:rsid w:val="0076488F"/>
    <w:rsid w:val="0076595F"/>
    <w:rsid w:val="007707C6"/>
    <w:rsid w:val="00771971"/>
    <w:rsid w:val="0078291F"/>
    <w:rsid w:val="007920B8"/>
    <w:rsid w:val="00794158"/>
    <w:rsid w:val="00795407"/>
    <w:rsid w:val="007A08E6"/>
    <w:rsid w:val="007A3632"/>
    <w:rsid w:val="007B06B6"/>
    <w:rsid w:val="007C5BF9"/>
    <w:rsid w:val="007C6808"/>
    <w:rsid w:val="007D0011"/>
    <w:rsid w:val="007D26FF"/>
    <w:rsid w:val="007E1E63"/>
    <w:rsid w:val="007E4631"/>
    <w:rsid w:val="007F6B77"/>
    <w:rsid w:val="007F7CFC"/>
    <w:rsid w:val="00802786"/>
    <w:rsid w:val="00810BA1"/>
    <w:rsid w:val="00827C86"/>
    <w:rsid w:val="00831D17"/>
    <w:rsid w:val="00834070"/>
    <w:rsid w:val="00836BA5"/>
    <w:rsid w:val="00837529"/>
    <w:rsid w:val="008440B1"/>
    <w:rsid w:val="00844A30"/>
    <w:rsid w:val="00852EC9"/>
    <w:rsid w:val="008569AC"/>
    <w:rsid w:val="00860BFC"/>
    <w:rsid w:val="008619C5"/>
    <w:rsid w:val="00866588"/>
    <w:rsid w:val="00872FE6"/>
    <w:rsid w:val="00874129"/>
    <w:rsid w:val="008762BC"/>
    <w:rsid w:val="00877E23"/>
    <w:rsid w:val="0088219B"/>
    <w:rsid w:val="00882F15"/>
    <w:rsid w:val="00895A4D"/>
    <w:rsid w:val="00895E95"/>
    <w:rsid w:val="008A00B0"/>
    <w:rsid w:val="008A078F"/>
    <w:rsid w:val="008A2874"/>
    <w:rsid w:val="008A6EBF"/>
    <w:rsid w:val="008A74D7"/>
    <w:rsid w:val="008B01B2"/>
    <w:rsid w:val="008B489B"/>
    <w:rsid w:val="008C0EBD"/>
    <w:rsid w:val="008C3466"/>
    <w:rsid w:val="008C6720"/>
    <w:rsid w:val="008D0C8E"/>
    <w:rsid w:val="008D5E19"/>
    <w:rsid w:val="00906CBB"/>
    <w:rsid w:val="00913536"/>
    <w:rsid w:val="009234B4"/>
    <w:rsid w:val="009239B3"/>
    <w:rsid w:val="0092684A"/>
    <w:rsid w:val="00930158"/>
    <w:rsid w:val="00930B4E"/>
    <w:rsid w:val="00931924"/>
    <w:rsid w:val="00931A88"/>
    <w:rsid w:val="00934200"/>
    <w:rsid w:val="009360DF"/>
    <w:rsid w:val="00937172"/>
    <w:rsid w:val="00942121"/>
    <w:rsid w:val="00942619"/>
    <w:rsid w:val="00947597"/>
    <w:rsid w:val="00953FDA"/>
    <w:rsid w:val="0095657D"/>
    <w:rsid w:val="00956D51"/>
    <w:rsid w:val="00966A0F"/>
    <w:rsid w:val="00976540"/>
    <w:rsid w:val="00977242"/>
    <w:rsid w:val="0098176A"/>
    <w:rsid w:val="009829D2"/>
    <w:rsid w:val="00983359"/>
    <w:rsid w:val="00984285"/>
    <w:rsid w:val="00990379"/>
    <w:rsid w:val="009A08D4"/>
    <w:rsid w:val="009E2780"/>
    <w:rsid w:val="009E7938"/>
    <w:rsid w:val="009F7717"/>
    <w:rsid w:val="009F79CA"/>
    <w:rsid w:val="009F7C67"/>
    <w:rsid w:val="00A01EE9"/>
    <w:rsid w:val="00A04A27"/>
    <w:rsid w:val="00A071AB"/>
    <w:rsid w:val="00A07B03"/>
    <w:rsid w:val="00A105F0"/>
    <w:rsid w:val="00A25306"/>
    <w:rsid w:val="00A26919"/>
    <w:rsid w:val="00A3006B"/>
    <w:rsid w:val="00A323A5"/>
    <w:rsid w:val="00A363BB"/>
    <w:rsid w:val="00A375D5"/>
    <w:rsid w:val="00A40596"/>
    <w:rsid w:val="00A41261"/>
    <w:rsid w:val="00A446EC"/>
    <w:rsid w:val="00A45131"/>
    <w:rsid w:val="00A50262"/>
    <w:rsid w:val="00A5166B"/>
    <w:rsid w:val="00A51F66"/>
    <w:rsid w:val="00A57DE4"/>
    <w:rsid w:val="00A639E0"/>
    <w:rsid w:val="00A64149"/>
    <w:rsid w:val="00A657A1"/>
    <w:rsid w:val="00A76078"/>
    <w:rsid w:val="00A80DFD"/>
    <w:rsid w:val="00A823F6"/>
    <w:rsid w:val="00A831A3"/>
    <w:rsid w:val="00AA3455"/>
    <w:rsid w:val="00AA3506"/>
    <w:rsid w:val="00AB13EE"/>
    <w:rsid w:val="00AB1F73"/>
    <w:rsid w:val="00AD332D"/>
    <w:rsid w:val="00AE1736"/>
    <w:rsid w:val="00AE1976"/>
    <w:rsid w:val="00AF1F5D"/>
    <w:rsid w:val="00AF2266"/>
    <w:rsid w:val="00AF46E3"/>
    <w:rsid w:val="00B00588"/>
    <w:rsid w:val="00B04ABC"/>
    <w:rsid w:val="00B06F2E"/>
    <w:rsid w:val="00B07D85"/>
    <w:rsid w:val="00B101D8"/>
    <w:rsid w:val="00B10391"/>
    <w:rsid w:val="00B1625B"/>
    <w:rsid w:val="00B31168"/>
    <w:rsid w:val="00B33F3C"/>
    <w:rsid w:val="00B37382"/>
    <w:rsid w:val="00B40ED6"/>
    <w:rsid w:val="00B66DCC"/>
    <w:rsid w:val="00B6764D"/>
    <w:rsid w:val="00B738A9"/>
    <w:rsid w:val="00B74E34"/>
    <w:rsid w:val="00B76337"/>
    <w:rsid w:val="00B8405F"/>
    <w:rsid w:val="00B86C63"/>
    <w:rsid w:val="00B873CB"/>
    <w:rsid w:val="00B9114F"/>
    <w:rsid w:val="00B95187"/>
    <w:rsid w:val="00BA2B6A"/>
    <w:rsid w:val="00BB4CC7"/>
    <w:rsid w:val="00BB5503"/>
    <w:rsid w:val="00BB71DC"/>
    <w:rsid w:val="00BC3EC9"/>
    <w:rsid w:val="00BC4BF5"/>
    <w:rsid w:val="00BD11BF"/>
    <w:rsid w:val="00BF3AE6"/>
    <w:rsid w:val="00BF617B"/>
    <w:rsid w:val="00C01FA4"/>
    <w:rsid w:val="00C06FDC"/>
    <w:rsid w:val="00C12C76"/>
    <w:rsid w:val="00C143A3"/>
    <w:rsid w:val="00C22F56"/>
    <w:rsid w:val="00C26813"/>
    <w:rsid w:val="00C269E1"/>
    <w:rsid w:val="00C30DC7"/>
    <w:rsid w:val="00C526B9"/>
    <w:rsid w:val="00C56439"/>
    <w:rsid w:val="00C65E25"/>
    <w:rsid w:val="00C663D4"/>
    <w:rsid w:val="00C763FC"/>
    <w:rsid w:val="00C83D9E"/>
    <w:rsid w:val="00C86665"/>
    <w:rsid w:val="00C96E22"/>
    <w:rsid w:val="00CA2B1E"/>
    <w:rsid w:val="00CB277A"/>
    <w:rsid w:val="00CB3DC8"/>
    <w:rsid w:val="00CB433D"/>
    <w:rsid w:val="00CC1148"/>
    <w:rsid w:val="00CC4CBB"/>
    <w:rsid w:val="00CD122D"/>
    <w:rsid w:val="00CD240B"/>
    <w:rsid w:val="00CD4898"/>
    <w:rsid w:val="00CE15F6"/>
    <w:rsid w:val="00CE6F63"/>
    <w:rsid w:val="00CF197D"/>
    <w:rsid w:val="00CF24BD"/>
    <w:rsid w:val="00CF74E1"/>
    <w:rsid w:val="00D044ED"/>
    <w:rsid w:val="00D05497"/>
    <w:rsid w:val="00D10F2F"/>
    <w:rsid w:val="00D12C19"/>
    <w:rsid w:val="00D1396A"/>
    <w:rsid w:val="00D15097"/>
    <w:rsid w:val="00D17E91"/>
    <w:rsid w:val="00D21EA2"/>
    <w:rsid w:val="00D22056"/>
    <w:rsid w:val="00D23270"/>
    <w:rsid w:val="00D355F8"/>
    <w:rsid w:val="00D41F68"/>
    <w:rsid w:val="00D47771"/>
    <w:rsid w:val="00D602FE"/>
    <w:rsid w:val="00D63130"/>
    <w:rsid w:val="00D64630"/>
    <w:rsid w:val="00D6593C"/>
    <w:rsid w:val="00D7042E"/>
    <w:rsid w:val="00D76BB4"/>
    <w:rsid w:val="00D7754C"/>
    <w:rsid w:val="00D81D96"/>
    <w:rsid w:val="00DA1914"/>
    <w:rsid w:val="00DB6B92"/>
    <w:rsid w:val="00DC194A"/>
    <w:rsid w:val="00DC5749"/>
    <w:rsid w:val="00DD0148"/>
    <w:rsid w:val="00DD1718"/>
    <w:rsid w:val="00DD7151"/>
    <w:rsid w:val="00DD7E1B"/>
    <w:rsid w:val="00DF72AC"/>
    <w:rsid w:val="00DF7A31"/>
    <w:rsid w:val="00DF7FC0"/>
    <w:rsid w:val="00E10BFF"/>
    <w:rsid w:val="00E123EC"/>
    <w:rsid w:val="00E16D76"/>
    <w:rsid w:val="00E32FF7"/>
    <w:rsid w:val="00E33F2D"/>
    <w:rsid w:val="00E365D7"/>
    <w:rsid w:val="00E3713F"/>
    <w:rsid w:val="00E4364B"/>
    <w:rsid w:val="00E44787"/>
    <w:rsid w:val="00E47DE2"/>
    <w:rsid w:val="00E53C69"/>
    <w:rsid w:val="00E56905"/>
    <w:rsid w:val="00E62D97"/>
    <w:rsid w:val="00E712F3"/>
    <w:rsid w:val="00E724E4"/>
    <w:rsid w:val="00E74772"/>
    <w:rsid w:val="00E76968"/>
    <w:rsid w:val="00E84685"/>
    <w:rsid w:val="00EA4748"/>
    <w:rsid w:val="00EA6162"/>
    <w:rsid w:val="00EA66F7"/>
    <w:rsid w:val="00EA7D80"/>
    <w:rsid w:val="00EB3327"/>
    <w:rsid w:val="00EB738F"/>
    <w:rsid w:val="00EB766E"/>
    <w:rsid w:val="00EC1A40"/>
    <w:rsid w:val="00ED1FAC"/>
    <w:rsid w:val="00EE774A"/>
    <w:rsid w:val="00EF2DB4"/>
    <w:rsid w:val="00EF79A5"/>
    <w:rsid w:val="00F00180"/>
    <w:rsid w:val="00F06943"/>
    <w:rsid w:val="00F143C3"/>
    <w:rsid w:val="00F23906"/>
    <w:rsid w:val="00F25985"/>
    <w:rsid w:val="00F37CBA"/>
    <w:rsid w:val="00F41B29"/>
    <w:rsid w:val="00F525EB"/>
    <w:rsid w:val="00F52C7F"/>
    <w:rsid w:val="00F53D3A"/>
    <w:rsid w:val="00F5511A"/>
    <w:rsid w:val="00F57346"/>
    <w:rsid w:val="00F57999"/>
    <w:rsid w:val="00F658FC"/>
    <w:rsid w:val="00F65C63"/>
    <w:rsid w:val="00F6674D"/>
    <w:rsid w:val="00F67AC2"/>
    <w:rsid w:val="00F96950"/>
    <w:rsid w:val="00F96B20"/>
    <w:rsid w:val="00FA0159"/>
    <w:rsid w:val="00FA1AE0"/>
    <w:rsid w:val="00FA296F"/>
    <w:rsid w:val="00FA4E07"/>
    <w:rsid w:val="00FA5B6A"/>
    <w:rsid w:val="00FB239E"/>
    <w:rsid w:val="00FB3122"/>
    <w:rsid w:val="00FB69B4"/>
    <w:rsid w:val="00FC1D12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9"/>
    <o:shapelayout v:ext="edit">
      <o:idmap v:ext="edit" data="1"/>
    </o:shapelayout>
  </w:shapeDefaults>
  <w:doNotEmbedSmartTags/>
  <w:decimalSymbol w:val=","/>
  <w:listSeparator w:val=";"/>
  <w15:chartTrackingRefBased/>
  <w15:docId w15:val="{42EEA9C5-AA4F-4C75-A662-A1B442F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1">
    <w:name w:val="Normal"/>
    <w:qFormat/>
    <w:rsid w:val="00C269E1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1"/>
    <w:next w:val="a1"/>
    <w:qFormat/>
    <w:rsid w:val="003D621C"/>
    <w:pPr>
      <w:keepNext/>
      <w:pageBreakBefore/>
      <w:numPr>
        <w:numId w:val="3"/>
      </w:numPr>
      <w:suppressAutoHyphens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1"/>
    <w:next w:val="a1"/>
    <w:qFormat/>
    <w:rsid w:val="00D355F8"/>
    <w:pPr>
      <w:keepNext/>
      <w:numPr>
        <w:ilvl w:val="1"/>
        <w:numId w:val="3"/>
      </w:numPr>
      <w:suppressAutoHyphens/>
      <w:ind w:firstLine="709"/>
      <w:jc w:val="left"/>
      <w:outlineLvl w:val="1"/>
    </w:pPr>
    <w:rPr>
      <w:rFonts w:cs="Arial"/>
      <w:b/>
      <w:bCs/>
      <w:iCs/>
      <w:sz w:val="32"/>
    </w:rPr>
  </w:style>
  <w:style w:type="paragraph" w:styleId="3">
    <w:name w:val="heading 3"/>
    <w:basedOn w:val="a1"/>
    <w:next w:val="a1"/>
    <w:qFormat/>
    <w:rsid w:val="003D621C"/>
    <w:pPr>
      <w:keepNext/>
      <w:numPr>
        <w:ilvl w:val="2"/>
        <w:numId w:val="3"/>
      </w:numPr>
      <w:jc w:val="left"/>
      <w:outlineLvl w:val="2"/>
    </w:pPr>
    <w:rPr>
      <w:b/>
      <w:bCs/>
    </w:rPr>
  </w:style>
  <w:style w:type="paragraph" w:styleId="4">
    <w:name w:val="heading 4"/>
    <w:basedOn w:val="a1"/>
    <w:next w:val="a1"/>
    <w:qFormat/>
    <w:rsid w:val="003D621C"/>
    <w:pPr>
      <w:keepNext/>
      <w:numPr>
        <w:ilvl w:val="3"/>
        <w:numId w:val="3"/>
      </w:numPr>
      <w:spacing w:before="240" w:after="60"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3D621C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3D621C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3D621C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3D621C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3D621C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BC4BF5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rsid w:val="00BC4BF5"/>
    <w:pPr>
      <w:tabs>
        <w:tab w:val="center" w:pos="4677"/>
        <w:tab w:val="right" w:pos="9355"/>
      </w:tabs>
    </w:pPr>
    <w:rPr>
      <w:lang w:val="x-none" w:eastAsia="x-none"/>
    </w:rPr>
  </w:style>
  <w:style w:type="table" w:styleId="a8">
    <w:name w:val="Table Grid"/>
    <w:basedOn w:val="a3"/>
    <w:rsid w:val="00BC4BF5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0">
    <w:name w:val="Стиль 16 пт По центру Первая строка:  0 см"/>
    <w:basedOn w:val="a1"/>
    <w:rsid w:val="0001213F"/>
    <w:pPr>
      <w:ind w:firstLine="0"/>
      <w:jc w:val="center"/>
    </w:pPr>
    <w:rPr>
      <w:b/>
      <w:sz w:val="32"/>
      <w:szCs w:val="20"/>
    </w:rPr>
  </w:style>
  <w:style w:type="character" w:styleId="a9">
    <w:name w:val="page number"/>
    <w:rsid w:val="007F6B77"/>
    <w:rPr>
      <w:rFonts w:ascii="Times New Roman" w:hAnsi="Times New Roman"/>
      <w:sz w:val="20"/>
    </w:rPr>
  </w:style>
  <w:style w:type="paragraph" w:styleId="aa">
    <w:name w:val="caption"/>
    <w:basedOn w:val="a1"/>
    <w:next w:val="a1"/>
    <w:qFormat/>
    <w:rsid w:val="00EB738F"/>
    <w:pPr>
      <w:suppressAutoHyphens/>
      <w:ind w:firstLine="0"/>
      <w:jc w:val="center"/>
    </w:pPr>
    <w:rPr>
      <w:b/>
      <w:bCs/>
      <w:sz w:val="24"/>
      <w:szCs w:val="20"/>
    </w:rPr>
  </w:style>
  <w:style w:type="paragraph" w:styleId="10">
    <w:name w:val="toc 1"/>
    <w:basedOn w:val="a1"/>
    <w:next w:val="a1"/>
    <w:uiPriority w:val="39"/>
    <w:rsid w:val="0013681E"/>
    <w:pPr>
      <w:tabs>
        <w:tab w:val="right" w:leader="dot" w:pos="9344"/>
      </w:tabs>
      <w:suppressAutoHyphens/>
      <w:ind w:left="1134" w:right="851" w:hanging="1134"/>
      <w:jc w:val="left"/>
    </w:pPr>
    <w:rPr>
      <w:caps/>
    </w:rPr>
  </w:style>
  <w:style w:type="paragraph" w:styleId="20">
    <w:name w:val="toc 2"/>
    <w:basedOn w:val="a1"/>
    <w:next w:val="a1"/>
    <w:uiPriority w:val="39"/>
    <w:rsid w:val="007F7CFC"/>
    <w:pPr>
      <w:tabs>
        <w:tab w:val="right" w:leader="dot" w:pos="9344"/>
      </w:tabs>
      <w:ind w:left="1134" w:right="851" w:hanging="567"/>
      <w:jc w:val="left"/>
    </w:pPr>
  </w:style>
  <w:style w:type="character" w:styleId="ab">
    <w:name w:val="Hyperlink"/>
    <w:uiPriority w:val="99"/>
    <w:rsid w:val="006E5BCE"/>
    <w:rPr>
      <w:color w:val="0000FF"/>
      <w:u w:val="single"/>
    </w:rPr>
  </w:style>
  <w:style w:type="paragraph" w:customStyle="1" w:styleId="ac">
    <w:name w:val="Без отступа"/>
    <w:basedOn w:val="a1"/>
    <w:rsid w:val="00E16D76"/>
    <w:pPr>
      <w:spacing w:line="240" w:lineRule="auto"/>
      <w:ind w:firstLine="0"/>
    </w:pPr>
    <w:rPr>
      <w:szCs w:val="24"/>
    </w:rPr>
  </w:style>
  <w:style w:type="table" w:customStyle="1" w:styleId="ad">
    <w:name w:val="Моя_таблица"/>
    <w:basedOn w:val="a3"/>
    <w:rsid w:val="004D1C42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customStyle="1" w:styleId="ae">
    <w:name w:val="Моя таблица"/>
    <w:basedOn w:val="a1"/>
    <w:rsid w:val="002F36D0"/>
    <w:pPr>
      <w:spacing w:line="240" w:lineRule="auto"/>
      <w:ind w:firstLine="0"/>
      <w:jc w:val="left"/>
    </w:pPr>
    <w:rPr>
      <w:sz w:val="24"/>
      <w:szCs w:val="24"/>
    </w:rPr>
  </w:style>
  <w:style w:type="table" w:customStyle="1" w:styleId="af">
    <w:name w:val="Без рамок"/>
    <w:basedOn w:val="a3"/>
    <w:rsid w:val="00BC3EC9"/>
    <w:rPr>
      <w:sz w:val="28"/>
    </w:rPr>
    <w:tblPr/>
  </w:style>
  <w:style w:type="paragraph" w:styleId="30">
    <w:name w:val="toc 3"/>
    <w:basedOn w:val="a1"/>
    <w:next w:val="a1"/>
    <w:autoRedefine/>
    <w:semiHidden/>
    <w:rsid w:val="007F7CFC"/>
    <w:pPr>
      <w:tabs>
        <w:tab w:val="right" w:leader="dot" w:pos="9344"/>
      </w:tabs>
      <w:ind w:left="1702" w:right="851" w:hanging="851"/>
    </w:pPr>
  </w:style>
  <w:style w:type="character" w:styleId="af0">
    <w:name w:val="annotation reference"/>
    <w:semiHidden/>
    <w:rsid w:val="0055149F"/>
    <w:rPr>
      <w:sz w:val="16"/>
      <w:szCs w:val="16"/>
    </w:rPr>
  </w:style>
  <w:style w:type="paragraph" w:styleId="af1">
    <w:name w:val="annotation text"/>
    <w:basedOn w:val="a1"/>
    <w:semiHidden/>
    <w:rsid w:val="0055149F"/>
    <w:rPr>
      <w:sz w:val="20"/>
      <w:szCs w:val="20"/>
    </w:rPr>
  </w:style>
  <w:style w:type="paragraph" w:styleId="af2">
    <w:name w:val="annotation subject"/>
    <w:basedOn w:val="af1"/>
    <w:next w:val="af1"/>
    <w:semiHidden/>
    <w:rsid w:val="0055149F"/>
    <w:rPr>
      <w:b/>
      <w:bCs/>
    </w:rPr>
  </w:style>
  <w:style w:type="paragraph" w:styleId="af3">
    <w:name w:val="Balloon Text"/>
    <w:basedOn w:val="a1"/>
    <w:semiHidden/>
    <w:rsid w:val="0055149F"/>
    <w:rPr>
      <w:rFonts w:ascii="Tahoma" w:hAnsi="Tahoma" w:cs="Tahoma"/>
      <w:sz w:val="16"/>
      <w:szCs w:val="16"/>
    </w:rPr>
  </w:style>
  <w:style w:type="paragraph" w:customStyle="1" w:styleId="af4">
    <w:name w:val="Служебная разметка"/>
    <w:basedOn w:val="a1"/>
    <w:rsid w:val="001A11DA"/>
    <w:pPr>
      <w:widowControl w:val="0"/>
      <w:spacing w:line="240" w:lineRule="auto"/>
      <w:ind w:firstLine="0"/>
      <w:jc w:val="left"/>
    </w:pPr>
    <w:rPr>
      <w:rFonts w:ascii="Arial" w:hAnsi="Arial"/>
      <w:noProof/>
      <w:vanish/>
      <w:sz w:val="20"/>
      <w:szCs w:val="20"/>
    </w:rPr>
  </w:style>
  <w:style w:type="paragraph" w:customStyle="1" w:styleId="af5">
    <w:name w:val="Рисуночек"/>
    <w:basedOn w:val="a1"/>
    <w:rsid w:val="00C83D9E"/>
    <w:pPr>
      <w:spacing w:line="240" w:lineRule="auto"/>
      <w:ind w:firstLine="0"/>
      <w:jc w:val="center"/>
    </w:pPr>
    <w:rPr>
      <w:b/>
      <w:sz w:val="24"/>
      <w:szCs w:val="24"/>
    </w:rPr>
  </w:style>
  <w:style w:type="paragraph" w:styleId="a">
    <w:name w:val="List Bullet"/>
    <w:basedOn w:val="a1"/>
    <w:rsid w:val="00471D60"/>
    <w:pPr>
      <w:numPr>
        <w:numId w:val="1"/>
      </w:numPr>
    </w:pPr>
  </w:style>
  <w:style w:type="paragraph" w:customStyle="1" w:styleId="af6">
    <w:name w:val="РАЗДЕЛ"/>
    <w:basedOn w:val="a1"/>
    <w:link w:val="af7"/>
    <w:rsid w:val="007F7CFC"/>
    <w:pPr>
      <w:pageBreakBefore/>
      <w:suppressAutoHyphens/>
      <w:ind w:firstLine="0"/>
      <w:jc w:val="center"/>
      <w:outlineLvl w:val="0"/>
    </w:pPr>
    <w:rPr>
      <w:b/>
      <w:sz w:val="32"/>
    </w:rPr>
  </w:style>
  <w:style w:type="paragraph" w:customStyle="1" w:styleId="a0">
    <w:name w:val="ПРИЛОЖЕНИЕ"/>
    <w:basedOn w:val="af6"/>
    <w:rsid w:val="00EA4748"/>
    <w:pPr>
      <w:numPr>
        <w:numId w:val="2"/>
      </w:numPr>
      <w:jc w:val="right"/>
    </w:pPr>
  </w:style>
  <w:style w:type="table" w:customStyle="1" w:styleId="af8">
    <w:name w:val="Таблица без границ"/>
    <w:basedOn w:val="a3"/>
    <w:rsid w:val="004D1C42"/>
    <w:rPr>
      <w:b/>
      <w:sz w:val="24"/>
    </w:rPr>
    <w:tblPr>
      <w:jc w:val="center"/>
    </w:tblPr>
    <w:trPr>
      <w:jc w:val="center"/>
    </w:trPr>
    <w:tcPr>
      <w:shd w:val="clear" w:color="auto" w:fill="auto"/>
      <w:vAlign w:val="center"/>
    </w:tcPr>
  </w:style>
  <w:style w:type="character" w:customStyle="1" w:styleId="af7">
    <w:name w:val="РАЗДЕЛ Знак"/>
    <w:link w:val="af6"/>
    <w:rsid w:val="007F7CFC"/>
    <w:rPr>
      <w:b/>
      <w:sz w:val="32"/>
      <w:szCs w:val="28"/>
      <w:lang w:val="ru-RU" w:eastAsia="ru-RU" w:bidi="ar-SA"/>
    </w:rPr>
  </w:style>
  <w:style w:type="paragraph" w:styleId="21">
    <w:name w:val="Body Text Indent 2"/>
    <w:basedOn w:val="a1"/>
    <w:rsid w:val="00175018"/>
    <w:pPr>
      <w:ind w:firstLine="720"/>
    </w:pPr>
    <w:rPr>
      <w:b/>
      <w:bCs/>
      <w:i/>
      <w:iCs/>
      <w:color w:val="000000"/>
      <w:szCs w:val="20"/>
    </w:rPr>
  </w:style>
  <w:style w:type="paragraph" w:customStyle="1" w:styleId="af9">
    <w:name w:val="Программа"/>
    <w:basedOn w:val="a1"/>
    <w:rsid w:val="00872FE6"/>
    <w:pPr>
      <w:widowControl w:val="0"/>
      <w:suppressAutoHyphens/>
      <w:spacing w:line="240" w:lineRule="auto"/>
      <w:ind w:firstLine="0"/>
      <w:jc w:val="left"/>
    </w:pPr>
    <w:rPr>
      <w:rFonts w:ascii="Courier New" w:hAnsi="Courier New"/>
      <w:noProof/>
      <w:color w:val="000000"/>
      <w:sz w:val="24"/>
      <w:szCs w:val="20"/>
    </w:rPr>
  </w:style>
  <w:style w:type="paragraph" w:customStyle="1" w:styleId="afa">
    <w:name w:val="Чертежный"/>
    <w:rsid w:val="00834070"/>
    <w:pPr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Нижний колонтитул Знак"/>
    <w:link w:val="a6"/>
    <w:uiPriority w:val="99"/>
    <w:rsid w:val="00834070"/>
    <w:rPr>
      <w:sz w:val="28"/>
      <w:szCs w:val="28"/>
    </w:rPr>
  </w:style>
  <w:style w:type="paragraph" w:styleId="HTML">
    <w:name w:val="HTML Preformatted"/>
    <w:basedOn w:val="a1"/>
    <w:link w:val="HTML0"/>
    <w:rsid w:val="006D6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ar-SA"/>
    </w:rPr>
  </w:style>
  <w:style w:type="character" w:customStyle="1" w:styleId="HTML0">
    <w:name w:val="Стандартный HTML Знак"/>
    <w:link w:val="HTML"/>
    <w:rsid w:val="006D6CAE"/>
    <w:rPr>
      <w:rFonts w:ascii="Courier New" w:hAnsi="Courier New" w:cs="Courier New"/>
      <w:lang w:eastAsia="ar-SA"/>
    </w:rPr>
  </w:style>
  <w:style w:type="character" w:styleId="afb">
    <w:name w:val="Emphasis"/>
    <w:qFormat/>
    <w:rsid w:val="006D6CAE"/>
    <w:rPr>
      <w:i/>
      <w:iCs/>
    </w:rPr>
  </w:style>
  <w:style w:type="paragraph" w:styleId="afc">
    <w:name w:val="footnote text"/>
    <w:basedOn w:val="a1"/>
    <w:link w:val="afd"/>
    <w:rsid w:val="00406B42"/>
    <w:rPr>
      <w:sz w:val="24"/>
      <w:szCs w:val="24"/>
      <w:lang w:val="x-none" w:eastAsia="x-none"/>
    </w:rPr>
  </w:style>
  <w:style w:type="character" w:customStyle="1" w:styleId="afd">
    <w:name w:val="Текст сноски Знак"/>
    <w:link w:val="afc"/>
    <w:rsid w:val="00406B42"/>
    <w:rPr>
      <w:sz w:val="24"/>
      <w:szCs w:val="24"/>
    </w:rPr>
  </w:style>
  <w:style w:type="character" w:styleId="afe">
    <w:name w:val="footnote reference"/>
    <w:rsid w:val="00406B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64;&#1072;&#1073;&#1083;&#1086;&#1085;&#1099;\&#1050;&#1091;&#1088;&#1089;&#1086;&#1074;&#1072;&#1103;%20&#1041;&#1088;&#1043;&#105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2B2B5-591C-425A-9E61-53900E3F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БрГУ</Template>
  <TotalTime>16</TotalTime>
  <Pages>22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работы</vt:lpstr>
    </vt:vector>
  </TitlesOfParts>
  <Manager/>
  <Company>БрГУ</Company>
  <LinksUpToDate>false</LinksUpToDate>
  <CharactersWithSpaces>14855</CharactersWithSpaces>
  <SharedDoc>false</SharedDoc>
  <HLinks>
    <vt:vector size="84" baseType="variant"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_Toc452588391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_Toc452588390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_Toc452588389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_Toc452588388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_Toc452588387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_Toc452588386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_Toc452588385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_Toc452588384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_Toc452588383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_Toc452588382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_Toc452588381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_Toc452588380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_Toc452588379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_Toc452588378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работы</dc:title>
  <dc:subject>БД деканат</dc:subject>
  <dc:creator>1</dc:creator>
  <cp:keywords/>
  <dc:description/>
  <cp:lastModifiedBy>Евгений</cp:lastModifiedBy>
  <cp:revision>3</cp:revision>
  <cp:lastPrinted>2016-06-01T15:54:00Z</cp:lastPrinted>
  <dcterms:created xsi:type="dcterms:W3CDTF">2016-06-04T23:36:00Z</dcterms:created>
  <dcterms:modified xsi:type="dcterms:W3CDTF">2016-06-05T11:36:00Z</dcterms:modified>
</cp:coreProperties>
</file>